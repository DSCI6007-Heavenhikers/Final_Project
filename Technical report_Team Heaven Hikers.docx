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p14">
  <w:body>
    <w:tbl>
      <w:tblPr>
        <w:tblpPr w:leftFromText="180" w:rightFromText="180" w:vertAnchor="text" w:horzAnchor="page" w:tblpX="993" w:tblpY="3207"/>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000" w:firstRow="0" w:lastRow="0" w:firstColumn="0" w:lastColumn="0" w:noHBand="0" w:noVBand="0"/>
      </w:tblPr>
      <w:tblGrid>
        <w:gridCol w:w="9408"/>
      </w:tblGrid>
      <w:tr w:rsidR="00B0688D" w:rsidTr="00B0688D" w14:paraId="7FF99B16" w14:textId="77777777">
        <w:trPr>
          <w:trHeight w:val="1771"/>
        </w:trPr>
        <w:tc>
          <w:tcPr>
            <w:tcW w:w="7240" w:type="dxa"/>
            <w:tcBorders>
              <w:top w:val="nil"/>
              <w:left w:val="nil"/>
              <w:bottom w:val="nil"/>
              <w:right w:val="nil"/>
            </w:tcBorders>
          </w:tcPr>
          <w:p w:rsidR="00B0688D" w:rsidP="007057F4" w:rsidRDefault="00B0688D" w14:paraId="16E8E72E" w14:textId="77777777">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rsidRPr="00DA384D" w:rsidR="000504D6" w:rsidP="00077D40" w:rsidRDefault="004445B3" w14:paraId="5FEAE185" w14:textId="31D8065A">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w14:anchorId="1F2E8C8C">
                      <v:stroke joinstyle="miter"/>
                      <v:path gradientshapeok="t" o:connecttype="rect"/>
                    </v:shapetype>
                    <v:shape id="Text Box 8" style="width:470.4pt;height:145.2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v:textbox>
                        <w:txbxContent>
                          <w:p w:rsidRPr="00DA384D" w:rsidR="000504D6" w:rsidP="00077D40" w:rsidRDefault="004445B3" w14:paraId="5FEAE185" w14:textId="31D8065A">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Tr="00B0688D" w14:paraId="4124F0C2" w14:textId="77777777">
        <w:trPr>
          <w:trHeight w:val="2043"/>
        </w:trPr>
        <w:tc>
          <w:tcPr>
            <w:tcW w:w="4572" w:type="dxa"/>
          </w:tcPr>
          <w:p w:rsidR="00B0688D" w:rsidP="007057F4" w:rsidRDefault="00B0688D" w14:paraId="25BF90DB" w14:textId="598AF98E">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rsidR="000504D6" w:rsidP="00DA384D" w:rsidRDefault="000504D6" w14:paraId="4BF7C5E3" w14:textId="77777777">
                                  <w:pPr>
                                    <w:pStyle w:val="tabletext"/>
                                    <w:rPr>
                                      <w:rFonts w:asciiTheme="majorHAnsi" w:hAnsiTheme="majorHAnsi"/>
                                      <w:color w:val="0189F9" w:themeColor="accent1"/>
                                      <w:sz w:val="36"/>
                                      <w:szCs w:val="36"/>
                                    </w:rPr>
                                  </w:pPr>
                                </w:p>
                                <w:p w:rsidRPr="00DA384D" w:rsidR="000504D6" w:rsidP="00DA384D" w:rsidRDefault="000504D6" w14:paraId="28544F53" w14:textId="289748CB">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Pr="00A33583" w:rsidR="000A53C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Pr="00A33583" w:rsidR="000A53C3">
                                    <w:rPr>
                                      <w:rFonts w:asciiTheme="majorHAnsi" w:hAnsiTheme="majorHAnsi"/>
                                      <w:color w:val="0189F9" w:themeColor="accent1"/>
                                      <w:sz w:val="36"/>
                                      <w:szCs w:val="36"/>
                                    </w:rPr>
                                    <w:t>(ECECS)</w:t>
                                  </w:r>
                                </w:p>
                                <w:p w:rsidR="000504D6" w:rsidP="00DA384D" w:rsidRDefault="000504D6" w14:paraId="35CB4BDF" w14:textId="4573EADC">
                                  <w:pPr>
                                    <w:pStyle w:val="tabletext"/>
                                    <w:rPr>
                                      <w:rFonts w:asciiTheme="majorHAnsi" w:hAnsiTheme="majorHAnsi"/>
                                      <w:color w:val="0189F9" w:themeColor="accent1"/>
                                      <w:sz w:val="48"/>
                                      <w:szCs w:val="48"/>
                                    </w:rPr>
                                  </w:pPr>
                                </w:p>
                                <w:p w:rsidRPr="00685720" w:rsidR="000504D6" w:rsidP="00DA384D" w:rsidRDefault="000504D6" w14:paraId="7382ACD9" w14:textId="0C25C768">
                                  <w:pPr>
                                    <w:pStyle w:val="tabletext"/>
                                    <w:rPr>
                                      <w:rFonts w:ascii="Arial" w:hAnsi="Arial" w:cs="Arial"/>
                                    </w:rPr>
                                  </w:pPr>
                                  <w:r w:rsidRPr="00DA384D">
                                    <w:rPr>
                                      <w:rFonts w:ascii="Arial" w:hAnsi="Arial" w:cs="Arial"/>
                                    </w:rPr>
                                    <w:t xml:space="preserve"> </w:t>
                                  </w:r>
                                </w:p>
                                <w:p w:rsidRPr="002178B9" w:rsidR="000504D6" w:rsidP="004F2231" w:rsidRDefault="000504D6" w14:paraId="6D779B91" w14:textId="772DEA67">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style="width:524.4pt;height:93.6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w14:anchorId="447C069E">
                      <v:textbox>
                        <w:txbxContent>
                          <w:p w:rsidR="000504D6" w:rsidP="00DA384D" w:rsidRDefault="000504D6" w14:paraId="4BF7C5E3" w14:textId="77777777">
                            <w:pPr>
                              <w:pStyle w:val="tabletext"/>
                              <w:rPr>
                                <w:rFonts w:asciiTheme="majorHAnsi" w:hAnsiTheme="majorHAnsi"/>
                                <w:color w:val="0189F9" w:themeColor="accent1"/>
                                <w:sz w:val="36"/>
                                <w:szCs w:val="36"/>
                              </w:rPr>
                            </w:pPr>
                          </w:p>
                          <w:p w:rsidRPr="00DA384D" w:rsidR="000504D6" w:rsidP="00DA384D" w:rsidRDefault="000504D6" w14:paraId="28544F53" w14:textId="289748CB">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Pr="00A33583" w:rsidR="000A53C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Pr="00A33583" w:rsidR="000A53C3">
                              <w:rPr>
                                <w:rFonts w:asciiTheme="majorHAnsi" w:hAnsiTheme="majorHAnsi"/>
                                <w:color w:val="0189F9" w:themeColor="accent1"/>
                                <w:sz w:val="36"/>
                                <w:szCs w:val="36"/>
                              </w:rPr>
                              <w:t>(ECECS)</w:t>
                            </w:r>
                          </w:p>
                          <w:p w:rsidR="000504D6" w:rsidP="00DA384D" w:rsidRDefault="000504D6" w14:paraId="35CB4BDF" w14:textId="4573EADC">
                            <w:pPr>
                              <w:pStyle w:val="tabletext"/>
                              <w:rPr>
                                <w:rFonts w:asciiTheme="majorHAnsi" w:hAnsiTheme="majorHAnsi"/>
                                <w:color w:val="0189F9" w:themeColor="accent1"/>
                                <w:sz w:val="48"/>
                                <w:szCs w:val="48"/>
                              </w:rPr>
                            </w:pPr>
                          </w:p>
                          <w:p w:rsidRPr="00685720" w:rsidR="000504D6" w:rsidP="00DA384D" w:rsidRDefault="000504D6" w14:paraId="7382ACD9" w14:textId="0C25C768">
                            <w:pPr>
                              <w:pStyle w:val="tabletext"/>
                              <w:rPr>
                                <w:rFonts w:ascii="Arial" w:hAnsi="Arial" w:cs="Arial"/>
                              </w:rPr>
                            </w:pPr>
                            <w:r w:rsidRPr="00DA384D">
                              <w:rPr>
                                <w:rFonts w:ascii="Arial" w:hAnsi="Arial" w:cs="Arial"/>
                              </w:rPr>
                              <w:t xml:space="preserve"> </w:t>
                            </w:r>
                          </w:p>
                          <w:p w:rsidRPr="002178B9" w:rsidR="000504D6" w:rsidP="004F2231" w:rsidRDefault="000504D6" w14:paraId="6D779B91" w14:textId="772DEA67">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Tr="007057F4" w14:paraId="290B57CD" w14:textId="77777777">
        <w:trPr>
          <w:trHeight w:val="1080"/>
        </w:trPr>
        <w:tc>
          <w:tcPr>
            <w:tcW w:w="5449" w:type="dxa"/>
            <w:vAlign w:val="center"/>
          </w:tcPr>
          <w:p w:rsidR="00B0688D" w:rsidP="007057F4" w:rsidRDefault="00B0688D" w14:paraId="41351C17" w14:textId="77777777">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rsidRPr="007057F4" w:rsidR="000504D6" w:rsidP="007057F4" w:rsidRDefault="000504D6" w14:paraId="1DF6B5CE" w14:textId="77777777"/>
                                <w:p w:rsidRPr="00762F9A" w:rsidR="000504D6" w:rsidP="007057F4" w:rsidRDefault="000504D6" w14:paraId="1CA95350" w14:textId="49DC6F6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style="width:193.6pt;height:47.65pt;visibility:visible;mso-wrap-style:square;mso-left-percent:-10001;mso-top-percent:-10001;mso-position-horizontal:absolute;mso-position-horizontal-relative:char;mso-position-vertical:absolute;mso-position-vertical-relative:line;mso-left-percent:-10001;mso-top-percent:-10001;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w14:anchorId="47A61CD5">
                      <v:textbox>
                        <w:txbxContent>
                          <w:p w:rsidRPr="007057F4" w:rsidR="000504D6" w:rsidP="007057F4" w:rsidRDefault="000504D6" w14:paraId="1DF6B5CE" w14:textId="77777777"/>
                          <w:p w:rsidRPr="00762F9A" w:rsidR="000504D6" w:rsidP="007057F4" w:rsidRDefault="000504D6" w14:paraId="1CA95350" w14:textId="49DC6F6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rsidR="00B0688D" w:rsidP="007057F4" w:rsidRDefault="00B0688D" w14:paraId="2D83817D" w14:textId="1B234BB2">
            <w:pPr>
              <w:jc w:val="right"/>
            </w:pPr>
          </w:p>
        </w:tc>
      </w:tr>
    </w:tbl>
    <w:p w:rsidR="008A3C95" w:rsidP="007057F4" w:rsidRDefault="008A3C95" w14:paraId="33342093" w14:textId="77777777"/>
    <w:p w:rsidR="008A3C95" w:rsidP="007057F4" w:rsidRDefault="00DA384D" w14:paraId="71D27DB8" w14:textId="5439331E">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hAnsiTheme="minorHAnsi" w:eastAsiaTheme="minorEastAsia" w:cstheme="minorBidi"/>
          <w:bCs w:val="0"/>
          <w:caps w:val="0"/>
          <w:sz w:val="28"/>
          <w:szCs w:val="22"/>
        </w:rPr>
        <w:id w:val="-1731998558"/>
        <w:docPartObj>
          <w:docPartGallery w:val="Table of Contents"/>
          <w:docPartUnique/>
        </w:docPartObj>
      </w:sdtPr>
      <w:sdtEndPr>
        <w:rPr>
          <w:noProof/>
        </w:rPr>
      </w:sdtEndPr>
      <w:sdtContent>
        <w:p w:rsidR="005F1B02" w:rsidRDefault="005F1B02" w14:paraId="0E5BD3C4" w14:textId="57EA2388">
          <w:pPr>
            <w:pStyle w:val="TOCHeading"/>
            <w:framePr w:wrap="around"/>
          </w:pPr>
          <w:r>
            <w:t>Contents</w:t>
          </w:r>
        </w:p>
        <w:p w:rsidR="00281069" w:rsidRDefault="005F1B02" w14:paraId="2181611D" w14:textId="24DB91EC">
          <w:pPr>
            <w:pStyle w:val="TOC1"/>
            <w:rPr>
              <w:b w:val="0"/>
              <w:noProof/>
              <w:color w:val="auto"/>
              <w:sz w:val="22"/>
            </w:rPr>
          </w:pPr>
          <w:r>
            <w:fldChar w:fldCharType="begin"/>
          </w:r>
          <w:r>
            <w:instrText xml:space="preserve"> TOC \o "1-3" \h \z \u </w:instrText>
          </w:r>
          <w:r>
            <w:fldChar w:fldCharType="separate"/>
          </w:r>
          <w:hyperlink w:history="1" w:anchor="_Toc96341549">
            <w:r w:rsidRPr="00682048" w:rsidR="00281069">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rsidR="00281069" w:rsidRDefault="00A957CD" w14:paraId="7B776BC6" w14:textId="485CED7B">
          <w:pPr>
            <w:pStyle w:val="TOC2"/>
            <w:rPr>
              <w:b w:val="0"/>
              <w:noProof/>
              <w:color w:val="auto"/>
              <w:sz w:val="22"/>
            </w:rPr>
          </w:pPr>
          <w:hyperlink w:history="1" w:anchor="_Toc96341550">
            <w:r w:rsidRPr="00682048" w:rsidR="00281069">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rsidR="00281069" w:rsidRDefault="00A957CD" w14:paraId="2F6E8DC1" w14:textId="1F4FF306">
          <w:pPr>
            <w:pStyle w:val="TOC1"/>
            <w:rPr>
              <w:b w:val="0"/>
              <w:noProof/>
              <w:color w:val="auto"/>
              <w:sz w:val="22"/>
            </w:rPr>
          </w:pPr>
          <w:hyperlink w:history="1" w:anchor="_Toc96341551">
            <w:r w:rsidRPr="00682048" w:rsidR="00281069">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rsidR="00281069" w:rsidRDefault="00A957CD" w14:paraId="3F4104A6" w14:textId="447B8E29">
          <w:pPr>
            <w:pStyle w:val="TOC2"/>
            <w:rPr>
              <w:b w:val="0"/>
              <w:noProof/>
              <w:color w:val="auto"/>
              <w:sz w:val="22"/>
            </w:rPr>
          </w:pPr>
          <w:hyperlink w:history="1" w:anchor="_Toc96341552" r:id="rId15">
            <w:r w:rsidRPr="00682048" w:rsidR="00281069">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rsidR="00281069" w:rsidRDefault="00A957CD" w14:paraId="3C5C1E7C" w14:textId="00C29D02">
          <w:pPr>
            <w:pStyle w:val="TOC2"/>
            <w:rPr>
              <w:b w:val="0"/>
              <w:noProof/>
              <w:color w:val="auto"/>
              <w:sz w:val="22"/>
            </w:rPr>
          </w:pPr>
          <w:hyperlink w:history="1" w:anchor="_Toc96341553" r:id="rId16">
            <w:r w:rsidRPr="00682048" w:rsidR="00281069">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rsidR="00281069" w:rsidRDefault="00A957CD" w14:paraId="350A4E25" w14:textId="0D3130CC">
          <w:pPr>
            <w:pStyle w:val="TOC2"/>
            <w:rPr>
              <w:b w:val="0"/>
              <w:noProof/>
              <w:color w:val="auto"/>
              <w:sz w:val="22"/>
            </w:rPr>
          </w:pPr>
          <w:hyperlink w:history="1" w:anchor="_Toc96341554">
            <w:r w:rsidRPr="00682048" w:rsidR="00281069">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rsidR="00281069" w:rsidRDefault="00A957CD" w14:paraId="6764A5C6" w14:textId="4D7435AE">
          <w:pPr>
            <w:pStyle w:val="TOC2"/>
            <w:rPr>
              <w:b w:val="0"/>
              <w:noProof/>
              <w:color w:val="auto"/>
              <w:sz w:val="22"/>
            </w:rPr>
          </w:pPr>
          <w:hyperlink w:history="1" w:anchor="_Toc96341555">
            <w:r w:rsidRPr="00682048" w:rsidR="00281069">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rsidR="00281069" w:rsidRDefault="00A957CD" w14:paraId="1B388FF2" w14:textId="74355ED7">
          <w:pPr>
            <w:pStyle w:val="TOC2"/>
            <w:rPr>
              <w:b w:val="0"/>
              <w:noProof/>
              <w:color w:val="auto"/>
              <w:sz w:val="22"/>
            </w:rPr>
          </w:pPr>
          <w:hyperlink w:history="1" w:anchor="_Toc96341556">
            <w:r w:rsidRPr="00682048" w:rsidR="00281069">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rsidR="00281069" w:rsidRDefault="00A957CD" w14:paraId="63F709C8" w14:textId="1BBB99C0">
          <w:pPr>
            <w:pStyle w:val="TOC2"/>
            <w:rPr>
              <w:b w:val="0"/>
              <w:noProof/>
              <w:color w:val="auto"/>
              <w:sz w:val="22"/>
            </w:rPr>
          </w:pPr>
          <w:hyperlink w:history="1" w:anchor="_Toc96341557">
            <w:r w:rsidRPr="00682048" w:rsidR="00281069">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rsidR="00281069" w:rsidRDefault="00A957CD" w14:paraId="173F39D1" w14:textId="46890AB2">
          <w:pPr>
            <w:pStyle w:val="TOC2"/>
            <w:rPr>
              <w:b w:val="0"/>
              <w:noProof/>
              <w:color w:val="auto"/>
              <w:sz w:val="22"/>
            </w:rPr>
          </w:pPr>
          <w:hyperlink w:history="1" w:anchor="_Toc96341558">
            <w:r w:rsidRPr="00682048" w:rsidR="00281069">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rsidR="00281069" w:rsidRDefault="00A957CD" w14:paraId="6F99B993" w14:textId="4F14D15B">
          <w:pPr>
            <w:pStyle w:val="TOC2"/>
            <w:rPr>
              <w:b w:val="0"/>
              <w:noProof/>
              <w:color w:val="auto"/>
              <w:sz w:val="22"/>
            </w:rPr>
          </w:pPr>
          <w:hyperlink w:history="1" w:anchor="_Toc96341559">
            <w:r w:rsidRPr="00682048" w:rsidR="00281069">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rsidR="005F1B02" w:rsidRDefault="005F1B02" w14:paraId="73D7B70E" w14:textId="77713482">
          <w:r>
            <w:rPr>
              <w:bCs/>
              <w:noProof/>
            </w:rPr>
            <w:fldChar w:fldCharType="end"/>
          </w:r>
        </w:p>
      </w:sdtContent>
    </w:sdt>
    <w:p w:rsidR="004F2231" w:rsidRDefault="004F2231" w14:paraId="07931A53" w14:textId="77777777">
      <w:pPr>
        <w:spacing w:after="200"/>
        <w:rPr>
          <w:bCs/>
          <w:noProof/>
        </w:rPr>
      </w:pPr>
      <w:r>
        <w:rPr>
          <w:bCs/>
          <w:noProof/>
        </w:rPr>
        <w:br w:type="page"/>
      </w:r>
    </w:p>
    <w:tbl>
      <w:tblPr>
        <w:tblpPr w:leftFromText="180" w:rightFromText="180" w:vertAnchor="page" w:horzAnchor="margin" w:tblpY="877"/>
        <w:tblW w:w="0" w:type="auto"/>
        <w:tblBorders>
          <w:top w:val="single" w:color="0189F9" w:themeColor="accent1" w:sz="8" w:space="0"/>
          <w:left w:val="single" w:color="0189F9" w:themeColor="accent1" w:sz="8" w:space="0"/>
          <w:bottom w:val="single" w:color="0189F9" w:themeColor="accent1" w:sz="8" w:space="0"/>
          <w:right w:val="single" w:color="0189F9" w:themeColor="accent1" w:sz="8" w:space="0"/>
          <w:insideH w:val="single" w:color="0189F9" w:themeColor="accent1" w:sz="8" w:space="0"/>
          <w:insideV w:val="single" w:color="0189F9" w:themeColor="accent1" w:sz="8" w:space="0"/>
        </w:tblBorders>
        <w:tblLook w:val="0000" w:firstRow="0" w:lastRow="0" w:firstColumn="0" w:lastColumn="0" w:noHBand="0" w:noVBand="0"/>
      </w:tblPr>
      <w:tblGrid>
        <w:gridCol w:w="4925"/>
      </w:tblGrid>
      <w:tr w:rsidR="004F2231" w:rsidTr="14E8CC34" w14:paraId="2409F20E" w14:textId="77777777">
        <w:trPr>
          <w:trHeight w:val="1375"/>
        </w:trPr>
        <w:tc>
          <w:tcPr>
            <w:tcW w:w="4925" w:type="dxa"/>
            <w:tcBorders>
              <w:top w:val="nil"/>
              <w:left w:val="nil"/>
              <w:bottom w:val="nil"/>
              <w:right w:val="nil"/>
            </w:tcBorders>
            <w:tcMar/>
            <w:vAlign w:val="center"/>
          </w:tcPr>
          <w:p w:rsidR="004F2231" w:rsidP="004F2231" w:rsidRDefault="00FF604E" w14:paraId="3165A8D0" w14:textId="2CE544D0">
            <w:pPr>
              <w:pStyle w:val="Heading1"/>
              <w:framePr w:hSpace="0" w:wrap="auto" w:hAnchor="text" w:vAnchor="margin" w:yAlign="inline"/>
              <w:jc w:val="left"/>
            </w:pPr>
            <w:r w:rsidR="24F02E8E">
              <w:rPr/>
              <w:t>IPL Data Analytics</w:t>
            </w:r>
            <w:r w:rsidR="5B6EC6E8">
              <w:rPr/>
              <w:t xml:space="preserve"> </w:t>
            </w:r>
            <w:r w:rsidR="24F02E8E">
              <w:rPr/>
              <w:t>for New IPL Franchise</w:t>
            </w:r>
          </w:p>
        </w:tc>
      </w:tr>
    </w:tbl>
    <w:tbl>
      <w:tblPr>
        <w:tblpPr w:leftFromText="180" w:rightFromText="180" w:vertAnchor="page" w:horzAnchor="margin" w:tblpY="3427"/>
        <w:tblW w:w="10061" w:type="dxa"/>
        <w:tblBorders>
          <w:top w:val="single" w:color="0189F9" w:themeColor="accent1" w:sz="8" w:space="0"/>
          <w:left w:val="single" w:color="0189F9" w:themeColor="accent1" w:sz="8" w:space="0"/>
          <w:bottom w:val="single" w:color="0189F9" w:themeColor="accent1" w:sz="8" w:space="0"/>
          <w:right w:val="single" w:color="0189F9" w:themeColor="accent1" w:sz="8" w:space="0"/>
          <w:insideH w:val="single" w:color="0189F9" w:themeColor="accent1" w:sz="8" w:space="0"/>
          <w:insideV w:val="single" w:color="0189F9" w:themeColor="accent1" w:sz="8" w:space="0"/>
        </w:tblBorders>
        <w:tblCellMar>
          <w:left w:w="0" w:type="dxa"/>
          <w:right w:w="0" w:type="dxa"/>
        </w:tblCellMar>
        <w:tblLook w:val="0000" w:firstRow="0" w:lastRow="0" w:firstColumn="0" w:lastColumn="0" w:noHBand="0" w:noVBand="0"/>
      </w:tblPr>
      <w:tblGrid>
        <w:gridCol w:w="4860"/>
        <w:gridCol w:w="4825"/>
        <w:gridCol w:w="376"/>
      </w:tblGrid>
      <w:tr w:rsidR="004F2231" w:rsidTr="14E8CC34" w14:paraId="25B69C83" w14:textId="77777777">
        <w:trPr>
          <w:trHeight w:val="3386"/>
        </w:trPr>
        <w:tc>
          <w:tcPr>
            <w:tcW w:w="10061" w:type="dxa"/>
            <w:gridSpan w:val="3"/>
            <w:tcBorders>
              <w:top w:val="nil"/>
              <w:left w:val="nil"/>
              <w:bottom w:val="nil"/>
              <w:right w:val="nil"/>
            </w:tcBorders>
            <w:tcMar/>
          </w:tcPr>
          <w:p w:rsidRPr="002178B9" w:rsidR="004F2231" w:rsidP="002178B9" w:rsidRDefault="002178B9" w14:paraId="2C97C94C" w14:textId="77777777">
            <w:pPr>
              <w:pStyle w:val="Heading2"/>
              <w:framePr w:hSpace="0" w:wrap="auto" w:hAnchor="text" w:vAnchor="margin" w:yAlign="inline"/>
            </w:pPr>
            <w:bookmarkStart w:name="_Toc96341550" w:id="1"/>
            <w:r w:rsidRPr="002178B9">
              <w:t>Executive Summary</w:t>
            </w:r>
            <w:bookmarkEnd w:id="1"/>
          </w:p>
          <w:p w:rsidRPr="005F1B02" w:rsidR="00F96A31" w:rsidP="005F1B02" w:rsidRDefault="00F96A31" w14:paraId="4A714293" w14:textId="2FCC3ACB">
            <w:pPr>
              <w:pStyle w:val="tabletext"/>
            </w:pPr>
            <w:r w:rsidR="7EDE75B7">
              <w:rPr/>
              <w:t xml:space="preserve">In India, one of the most played sports is cricket. Indian cricket standards reached their highest point once the IPL began, and many gifted players had the opportunity to </w:t>
            </w:r>
            <w:bookmarkStart w:name="_Int_6SRSdePe" w:id="861529368"/>
            <w:r w:rsidR="7BA40DF8">
              <w:rPr/>
              <w:t>highlight</w:t>
            </w:r>
            <w:bookmarkEnd w:id="861529368"/>
            <w:r w:rsidR="7EDE75B7">
              <w:rPr/>
              <w:t xml:space="preserve"> their abilities on a stage like the IPL where many foreign cricketers compete. So, </w:t>
            </w:r>
            <w:r w:rsidR="5AF68091">
              <w:rPr/>
              <w:t>we decided</w:t>
            </w:r>
            <w:r w:rsidR="7EDE75B7">
              <w:rPr/>
              <w:t xml:space="preserve"> to predict player performanc</w:t>
            </w:r>
            <w:r w:rsidR="5E30E850">
              <w:rPr/>
              <w:t>es, team performance and chance of winning the cup</w:t>
            </w:r>
            <w:r w:rsidR="0FF1AA85">
              <w:rPr/>
              <w:t xml:space="preserve"> using machine learning algorithm</w:t>
            </w:r>
            <w:r w:rsidR="034B9D71">
              <w:rPr/>
              <w:t xml:space="preserve"> </w:t>
            </w:r>
            <w:r w:rsidR="2142F53B">
              <w:rPr/>
              <w:t xml:space="preserve">by which a new IPL franchise can easily decide what to do in their </w:t>
            </w:r>
            <w:r w:rsidR="2142F53B">
              <w:rPr/>
              <w:t>beginning</w:t>
            </w:r>
            <w:r w:rsidR="2142F53B">
              <w:rPr/>
              <w:t xml:space="preserve"> course of actions</w:t>
            </w:r>
            <w:r w:rsidR="5E30E850">
              <w:rPr/>
              <w:t>.</w:t>
            </w:r>
          </w:p>
          <w:p w:rsidRPr="002178B9" w:rsidR="004F2231" w:rsidP="003620E2" w:rsidRDefault="004F2231" w14:paraId="2CFA9F1B" w14:textId="53756AB5">
            <w:pPr>
              <w:pStyle w:val="Content"/>
              <w:framePr w:hSpace="0" w:wrap="auto" w:hAnchor="text" w:vAnchor="margin" w:yAlign="inline"/>
            </w:pPr>
          </w:p>
        </w:tc>
      </w:tr>
      <w:tr w:rsidR="004F2231" w:rsidTr="14E8CC34" w14:paraId="160C82ED" w14:textId="77777777">
        <w:trPr>
          <w:trHeight w:val="2685"/>
        </w:trPr>
        <w:tc>
          <w:tcPr>
            <w:tcW w:w="10061" w:type="dxa"/>
            <w:gridSpan w:val="3"/>
            <w:tcBorders>
              <w:top w:val="nil"/>
              <w:left w:val="nil"/>
              <w:bottom w:val="nil"/>
              <w:right w:val="nil"/>
            </w:tcBorders>
            <w:tcMar/>
          </w:tcPr>
          <w:p w:rsidRPr="002178B9" w:rsidR="002178B9" w:rsidP="001F0AF0" w:rsidRDefault="004F2231" w14:paraId="699F0EED" w14:textId="77777777">
            <w:pPr>
              <w:pStyle w:val="Content"/>
              <w:framePr w:hSpace="0" w:wrap="auto" w:hAnchor="text" w:vAnchor="margin"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Tr="14E8CC34" w14:paraId="46CFA74E" w14:textId="77777777">
        <w:trPr>
          <w:trHeight w:val="2685"/>
        </w:trPr>
        <w:tc>
          <w:tcPr>
            <w:tcW w:w="4860" w:type="dxa"/>
            <w:tcBorders>
              <w:top w:val="nil"/>
              <w:left w:val="nil"/>
              <w:bottom w:val="nil"/>
              <w:right w:val="nil"/>
            </w:tcBorders>
            <w:tcMar/>
          </w:tcPr>
          <w:p w:rsidRPr="002178B9" w:rsidR="002178B9" w:rsidP="002178B9" w:rsidRDefault="001F0AF0" w14:paraId="790775FE" w14:textId="77777777">
            <w:pPr>
              <w:pStyle w:val="Content"/>
              <w:framePr w:hSpace="0" w:wrap="auto" w:hAnchor="text" w:vAnchor="margin" w:yAlign="inline"/>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0" distR="0" wp14:anchorId="2903FA82" wp14:editId="53A80300">
                      <wp:extent cx="3063875" cy="2186940"/>
                      <wp:effectExtent l="0" t="0" r="0" b="3810"/>
                      <wp:docPr xmlns:wp="http://schemas.openxmlformats.org/drawingml/2006/wordprocessingDrawing" id="24" name="Text Box 24"/>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3063875" cy="2186940"/>
                              </a:xfrm>
                              <a:prstGeom prst="rect">
                                <a:avLst/>
                              </a:prstGeom>
                              <a:noFill/>
                              <a:ln w="6350">
                                <a:noFill/>
                              </a:ln>
                            </wps:spPr>
                            <wps:txbx>
                              <w:txbxContent>
                                <w:p w:rsidR="00A47067" w:rsidP="00A47067" w:rsidRDefault="00A47067">
                                  <w:pPr>
                                    <w:spacing w:line="254" w:lineRule="auto"/>
                                    <w:rPr>
                                      <w:rFonts w:ascii="Calibri" w:hAnsi="Calibri" w:cs="Calibri"/>
                                      <w:b/>
                                      <w:bCs/>
                                    </w:rPr>
                                  </w:pPr>
                                  <w:r>
                                    <w:rPr>
                                      <w:rFonts w:ascii="Calibri" w:hAnsi="Calibri" w:cs="Calibri"/>
                                      <w:b/>
                                      <w:bCs/>
                                    </w:rPr>
                                    <w:t>Team Members:</w:t>
                                  </w:r>
                                </w:p>
                                <w:p w:rsidR="00A47067" w:rsidP="00A47067" w:rsidRDefault="00A47067">
                                  <w:pPr>
                                    <w:spacing w:line="254" w:lineRule="auto"/>
                                    <w:rPr>
                                      <w:rFonts w:ascii="Calibri" w:hAnsi="Calibri" w:cs="Calibri"/>
                                      <w:b/>
                                      <w:bCs/>
                                    </w:rPr>
                                  </w:pPr>
                                  <w:r>
                                    <w:rPr>
                                      <w:rFonts w:ascii="Calibri" w:hAnsi="Calibri" w:cs="Calibri"/>
                                      <w:b/>
                                      <w:bCs/>
                                    </w:rPr>
                                    <w:t>Ajay Kumar Ganipineni</w:t>
                                  </w:r>
                                </w:p>
                                <w:p w:rsidR="00A47067" w:rsidP="00A47067" w:rsidRDefault="00A47067">
                                  <w:pPr>
                                    <w:spacing w:line="254" w:lineRule="auto"/>
                                    <w:rPr>
                                      <w:rFonts w:ascii="Calibri" w:hAnsi="Calibri" w:cs="Calibri"/>
                                      <w:b/>
                                      <w:bCs/>
                                    </w:rPr>
                                  </w:pPr>
                                  <w:r>
                                    <w:rPr>
                                      <w:rFonts w:ascii="Calibri" w:hAnsi="Calibri" w:cs="Calibri"/>
                                      <w:b/>
                                      <w:bCs/>
                                    </w:rPr>
                                    <w:t>Sujith Kumar Gajarla</w:t>
                                  </w:r>
                                </w:p>
                                <w:p w:rsidR="00A47067" w:rsidP="00A47067" w:rsidRDefault="00A47067">
                                  <w:pPr>
                                    <w:spacing w:line="254" w:lineRule="auto"/>
                                    <w:rPr>
                                      <w:rFonts w:ascii="Calibri" w:hAnsi="Calibri" w:cs="Calibri"/>
                                      <w:b/>
                                      <w:bCs/>
                                    </w:rPr>
                                  </w:pPr>
                                  <w:r>
                                    <w:rPr>
                                      <w:rFonts w:ascii="Calibri" w:hAnsi="Calibri" w:cs="Calibri"/>
                                      <w:b/>
                                      <w:bCs/>
                                    </w:rPr>
                                    <w:t>Sai Hruthik Gangapuram</w:t>
                                  </w:r>
                                </w:p>
                                <w:p w:rsidR="00A47067" w:rsidP="00A47067" w:rsidRDefault="00A47067">
                                  <w:pPr>
                                    <w:spacing w:line="254" w:lineRule="auto"/>
                                    <w:rPr>
                                      <w:rFonts w:ascii="Calibri" w:hAnsi="Calibri" w:cs="Calibri"/>
                                      <w:b/>
                                      <w:bCs/>
                                    </w:rPr>
                                  </w:pPr>
                                  <w:r>
                                    <w:rPr>
                                      <w:rFonts w:ascii="Calibri" w:hAnsi="Calibri" w:cs="Calibri"/>
                                      <w:b/>
                                      <w:bCs/>
                                    </w:rPr>
                                    <w:t>Sandeep Sriramula</w:t>
                                  </w:r>
                                </w:p>
                              </w:txbxContent>
                            </wps:txbx>
                            <wps:bodyPr spcFirstLastPara="0" wrap="square" lIns="91440" tIns="182880" rIns="91440" bIns="45720" anchor="t">
                              <a:noAutofit/>
                            </wps:bodyPr>
                          </wps:wsp>
                        </a:graphicData>
                      </a:graphic>
                    </wp:inline>
                  </w:drawing>
                </mc:Choice>
                <mc:Fallback/>
              </mc:AlternateContent>
            </w:r>
          </w:p>
        </w:tc>
        <w:tc>
          <w:tcPr>
            <w:tcW w:w="360" w:type="dxa"/>
            <w:tcBorders>
              <w:top w:val="nil"/>
              <w:left w:val="nil"/>
              <w:bottom w:val="nil"/>
              <w:right w:val="nil"/>
            </w:tcBorders>
            <w:tcMar/>
          </w:tcPr>
          <w:p w:rsidRPr="002178B9" w:rsidR="002178B9" w:rsidP="002178B9" w:rsidRDefault="00F66BFD" w14:paraId="2E467E72" w14:textId="5385103E">
            <w:pPr>
              <w:pStyle w:val="Content"/>
              <w:framePr w:hSpace="0" w:wrap="auto" w:hAnchor="text" w:vAnchor="margin"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rsidRPr="00AB10CC" w:rsidR="000504D6" w:rsidP="00F66BFD" w:rsidRDefault="000504D6" w14:paraId="2CB004DE" w14:textId="77724AC1">
                                  <w:pPr>
                                    <w:pStyle w:val="Content"/>
                                    <w:rPr>
                                      <w:rStyle w:val="ContentChar"/>
                                      <w:b/>
                                      <w:bCs/>
                                    </w:rPr>
                                  </w:pPr>
                                  <w:r w:rsidRPr="00AB10CC">
                                    <w:rPr>
                                      <w:rStyle w:val="ContentChar"/>
                                      <w:b/>
                                      <w:bCs/>
                                    </w:rPr>
                                    <w:t>Questions?</w:t>
                                  </w:r>
                                </w:p>
                                <w:p w:rsidRPr="00F96A31" w:rsidR="000504D6" w:rsidP="00AB10CC" w:rsidRDefault="000504D6" w14:paraId="77B7715E" w14:textId="2A3485C1">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id="Text Box 25" style="width:241.3pt;height:153.75pt;visibility:visible;mso-wrap-style:square;mso-left-percent:-10001;mso-top-percent:-10001;mso-position-horizontal:absolute;mso-position-horizontal-relative:char;mso-position-vertical:absolute;mso-position-vertical-relative:line;mso-left-percent:-10001;mso-top-percent:-10001;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w14:anchorId="32CD0659">
                      <v:textbox inset=",14.4pt">
                        <w:txbxContent>
                          <w:p w:rsidRPr="00AB10CC" w:rsidR="000504D6" w:rsidP="00F66BFD" w:rsidRDefault="000504D6" w14:paraId="2CB004DE" w14:textId="77724AC1">
                            <w:pPr>
                              <w:pStyle w:val="Content"/>
                              <w:rPr>
                                <w:rStyle w:val="ContentChar"/>
                                <w:b/>
                                <w:bCs/>
                              </w:rPr>
                            </w:pPr>
                            <w:r w:rsidRPr="00AB10CC">
                              <w:rPr>
                                <w:rStyle w:val="ContentChar"/>
                                <w:b/>
                                <w:bCs/>
                              </w:rPr>
                              <w:t>Questions?</w:t>
                            </w:r>
                          </w:p>
                          <w:p w:rsidRPr="00F96A31" w:rsidR="000504D6" w:rsidP="00AB10CC" w:rsidRDefault="000504D6" w14:paraId="77B7715E" w14:textId="2A3485C1">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v:textbox>
                      <w10:anchorlock/>
                    </v:shape>
                  </w:pict>
                </mc:Fallback>
              </mc:AlternateContent>
            </w:r>
          </w:p>
        </w:tc>
        <w:tc>
          <w:tcPr>
            <w:tcW w:w="4841" w:type="dxa"/>
            <w:tcBorders>
              <w:top w:val="nil"/>
              <w:left w:val="nil"/>
              <w:bottom w:val="nil"/>
              <w:right w:val="nil"/>
            </w:tcBorders>
            <w:tcMar/>
          </w:tcPr>
          <w:p w:rsidRPr="002178B9" w:rsidR="002178B9" w:rsidP="002178B9" w:rsidRDefault="002178B9" w14:paraId="616DA7EA" w14:textId="18B8C441">
            <w:pPr>
              <w:pStyle w:val="Content"/>
              <w:framePr w:hSpace="0" w:wrap="auto" w:hAnchor="text" w:vAnchor="margin" w:yAlign="inline"/>
            </w:pPr>
          </w:p>
        </w:tc>
      </w:tr>
    </w:tbl>
    <w:p w:rsidR="001F0AF0" w:rsidRDefault="001F0AF0" w14:paraId="2752395F" w14:textId="77777777"/>
    <w:tbl>
      <w:tblPr>
        <w:tblpPr w:leftFromText="180" w:rightFromText="180" w:vertAnchor="page" w:horzAnchor="margin" w:tblpY="877"/>
        <w:tblW w:w="0" w:type="auto"/>
        <w:tblBorders>
          <w:top w:val="single" w:color="0189F9" w:themeColor="accent1" w:sz="8" w:space="0"/>
          <w:left w:val="single" w:color="0189F9" w:themeColor="accent1" w:sz="8" w:space="0"/>
          <w:bottom w:val="single" w:color="0189F9" w:themeColor="accent1" w:sz="8" w:space="0"/>
          <w:right w:val="single" w:color="0189F9" w:themeColor="accent1" w:sz="8" w:space="0"/>
          <w:insideH w:val="single" w:color="0189F9" w:themeColor="accent1" w:sz="8" w:space="0"/>
          <w:insideV w:val="single" w:color="0189F9" w:themeColor="accent1" w:sz="8" w:space="0"/>
        </w:tblBorders>
        <w:tblLook w:val="0000" w:firstRow="0" w:lastRow="0" w:firstColumn="0" w:lastColumn="0" w:noHBand="0" w:noVBand="0"/>
      </w:tblPr>
      <w:tblGrid>
        <w:gridCol w:w="4925"/>
      </w:tblGrid>
      <w:tr w:rsidR="0084277E" w:rsidTr="0084277E" w14:paraId="139CB016" w14:textId="77777777">
        <w:trPr>
          <w:trHeight w:val="1375"/>
        </w:trPr>
        <w:tc>
          <w:tcPr>
            <w:tcW w:w="4925" w:type="dxa"/>
            <w:tcBorders>
              <w:top w:val="nil"/>
              <w:left w:val="nil"/>
              <w:bottom w:val="nil"/>
              <w:right w:val="nil"/>
            </w:tcBorders>
            <w:vAlign w:val="center"/>
          </w:tcPr>
          <w:p w:rsidR="0084277E" w:rsidP="0084277E" w:rsidRDefault="00FA0274" w14:paraId="186FC9C8" w14:textId="009B4F30">
            <w:pPr>
              <w:pStyle w:val="Heading1"/>
              <w:framePr w:hSpace="0" w:wrap="auto" w:hAnchor="text" w:vAnchor="margin" w:yAlign="inline"/>
              <w:jc w:val="left"/>
            </w:pPr>
            <w:bookmarkStart w:name="_Toc96341551" w:id="2"/>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rsidTr="14E8CC34" w14:paraId="0B78DE81" w14:textId="77777777">
        <w:trPr>
          <w:trHeight w:val="2610"/>
        </w:trPr>
        <w:tc>
          <w:tcPr>
            <w:tcW w:w="4865" w:type="dxa"/>
            <w:tcMar/>
          </w:tcPr>
          <w:p w:rsidRPr="002178B9" w:rsidR="007C7473" w:rsidP="0084277E" w:rsidRDefault="007C7473" w14:paraId="7D1BF8D5" w14:textId="77777777">
            <w:pPr>
              <w:pStyle w:val="Content"/>
              <w:framePr w:hSpace="0" w:wrap="auto" w:hAnchor="text" w:vAnchor="margin" w:yAlign="inline"/>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0" distR="0" wp14:anchorId="37B3BD2A" wp14:editId="056CBC91">
                      <wp:extent cx="3568700" cy="1854200"/>
                      <wp:effectExtent l="0" t="0" r="0" b="0"/>
                      <wp:docPr xmlns:wp="http://schemas.openxmlformats.org/drawingml/2006/wordprocessingDrawing" id="448" name="Text Box 44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3568700" cy="1854200"/>
                              </a:xfrm>
                              <a:prstGeom prst="rect">
                                <a:avLst/>
                              </a:prstGeom>
                              <a:noFill/>
                              <a:ln w="6350">
                                <a:noFill/>
                              </a:ln>
                            </wps:spPr>
                            <wps:txbx>
                              <w:txbxContent>
                                <w:p w:rsidR="001E30FB" w:rsidP="001E30FB" w:rsidRDefault="001E30FB">
                                  <w:pPr>
                                    <w:spacing w:line="254" w:lineRule="auto"/>
                                    <w:rPr>
                                      <w:rFonts w:ascii="Calibri" w:hAnsi="Calibri" w:cs="Calibri"/>
                                      <w:b/>
                                      <w:bCs/>
                                      <w:color w:val="0189F9"/>
                                      <w:sz w:val="36"/>
                                      <w:szCs w:val="36"/>
                                    </w:rPr>
                                  </w:pPr>
                                  <w:r>
                                    <w:rPr>
                                      <w:rFonts w:ascii="Calibri" w:hAnsi="Calibri" w:cs="Calibri"/>
                                      <w:b/>
                                      <w:bCs/>
                                      <w:color w:val="0189F9"/>
                                      <w:sz w:val="36"/>
                                      <w:szCs w:val="36"/>
                                    </w:rPr>
                                    <w:t>IPL DATA ANALYTICS FOR</w:t>
                                  </w:r>
                                </w:p>
                                <w:p w:rsidR="001E30FB" w:rsidP="001E30FB" w:rsidRDefault="001E30FB">
                                  <w:pPr>
                                    <w:spacing w:line="254" w:lineRule="auto"/>
                                    <w:rPr>
                                      <w:rFonts w:ascii="Calibri" w:hAnsi="Calibri" w:cs="Calibri"/>
                                      <w:b/>
                                      <w:bCs/>
                                      <w:color w:val="0189F9"/>
                                      <w:sz w:val="36"/>
                                      <w:szCs w:val="36"/>
                                    </w:rPr>
                                  </w:pPr>
                                  <w:r>
                                    <w:rPr>
                                      <w:rFonts w:ascii="Calibri" w:hAnsi="Calibri" w:cs="Calibri"/>
                                      <w:b/>
                                      <w:bCs/>
                                      <w:color w:val="0189F9"/>
                                      <w:sz w:val="36"/>
                                      <w:szCs w:val="36"/>
                                    </w:rPr>
                                    <w:t>NEW IPL FRANCHISE</w:t>
                                  </w:r>
                                </w:p>
                              </w:txbxContent>
                            </wps:txbx>
                            <wps:bodyPr spcFirstLastPara="0" wrap="square" lIns="91440" tIns="182880" rIns="91440" bIns="45720" anchor="t">
                              <a:noAutofit/>
                            </wps:bodyPr>
                          </wps:wsp>
                        </a:graphicData>
                      </a:graphic>
                    </wp:inline>
                  </w:drawing>
                </mc:Choice>
                <mc:Fallback/>
              </mc:AlternateContent>
            </w:r>
          </w:p>
        </w:tc>
        <w:tc>
          <w:tcPr>
            <w:tcW w:w="5196" w:type="dxa"/>
            <w:vMerge w:val="restart"/>
            <w:tcMar/>
          </w:tcPr>
          <w:p w:rsidRPr="002178B9" w:rsidR="007C7473" w:rsidP="0084277E" w:rsidRDefault="007C7473" w14:paraId="3525F01A" w14:textId="77777777">
            <w:pPr>
              <w:pStyle w:val="Content"/>
              <w:framePr w:hSpace="0" w:wrap="auto" w:hAnchor="text" w:vAnchor="margin"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rsidTr="14E8CC34" w14:paraId="4CDFC29B" w14:textId="77777777">
        <w:trPr>
          <w:trHeight w:val="2685"/>
        </w:trPr>
        <w:tc>
          <w:tcPr>
            <w:tcW w:w="4865" w:type="dxa"/>
            <w:tcMar/>
          </w:tcPr>
          <w:p w:rsidRPr="002178B9" w:rsidR="007C7473" w:rsidP="008C5106" w:rsidRDefault="007C7473" w14:noSpellErr="1" w14:paraId="7569B857" w14:textId="59685DA2">
            <w:pPr>
              <w:pStyle w:val="Content"/>
              <w:framePr w:hSpace="0" w:wrap="auto" w:hAnchor="text" w:vAnchor="margin" w:yAlign="inline"/>
            </w:pPr>
          </w:p>
          <w:p w:rsidRPr="002178B9" w:rsidR="007C7473" w:rsidP="008C5106" w:rsidRDefault="007C7473" w14:paraId="21AC4F4A" w14:textId="60027AFA">
            <w:pPr>
              <w:pStyle w:val="Content"/>
              <w:framePr w:hSpace="0" w:wrap="auto" w:hAnchor="text" w:vAnchor="margin" w:yAlign="inline"/>
            </w:pPr>
            <w:r w:rsidRPr="14E8CC34" w:rsidR="3EC453FD">
              <w:rPr>
                <w:rFonts w:ascii="Gill Sans MT" w:hAnsi="Gill Sans MT" w:eastAsia="" w:cs="" w:asciiTheme="majorAscii" w:hAnsiTheme="majorAscii" w:eastAsiaTheme="majorEastAsia" w:cstheme="majorBidi"/>
                <w:b w:val="1"/>
                <w:bCs w:val="1"/>
                <w:color w:val="0F0F3F" w:themeColor="text1" w:themeTint="FF" w:themeShade="FF"/>
                <w:sz w:val="48"/>
                <w:szCs w:val="48"/>
                <w:lang w:eastAsia="en-US"/>
              </w:rPr>
              <w:t>Highlights</w:t>
            </w:r>
          </w:p>
          <w:p w:rsidRPr="002178B9" w:rsidR="007C7473" w:rsidP="14E8CC34" w:rsidRDefault="007C7473" w14:paraId="46023E8A" w14:textId="76B7101A">
            <w:pPr>
              <w:pStyle w:val="Content"/>
              <w:framePr w:hSpace="0" w:wrap="auto" w:hAnchor="text" w:vAnchor="margin" w:yAlign="inline"/>
              <w:jc w:val="both"/>
              <w:rPr>
                <w:rFonts w:ascii="Gill Sans MT" w:hAnsi="Gill Sans MT" w:eastAsia="" w:cs="" w:asciiTheme="majorAscii" w:hAnsiTheme="majorAscii" w:eastAsiaTheme="majorEastAsia" w:cstheme="majorBidi"/>
                <w:b w:val="1"/>
                <w:bCs w:val="1"/>
                <w:color w:val="0F0F3F" w:themeColor="text1" w:themeTint="FF" w:themeShade="FF"/>
                <w:sz w:val="48"/>
                <w:szCs w:val="48"/>
                <w:lang w:eastAsia="en-US"/>
              </w:rPr>
            </w:pPr>
          </w:p>
          <w:p w:rsidRPr="002178B9" w:rsidR="007C7473" w:rsidP="14E8CC34" w:rsidRDefault="007C7473" w14:paraId="57018355" w14:textId="2398F4A2">
            <w:pPr>
              <w:pStyle w:val="Content"/>
              <w:framePr w:hSpace="0" w:wrap="auto" w:hAnchor="text" w:vAnchor="margin" w:yAlign="inline"/>
              <w:numPr>
                <w:ilvl w:val="0"/>
                <w:numId w:val="3"/>
              </w:numPr>
              <w:ind w:right="270"/>
              <w:jc w:val="both"/>
              <w:rPr>
                <w:rFonts w:ascii="Calibri" w:hAnsi="Calibri" w:eastAsia="Calibri" w:cs="Calibri" w:asciiTheme="minorAscii" w:hAnsiTheme="minorAscii" w:eastAsiaTheme="minorAscii" w:cstheme="minorAscii"/>
                <w:noProof w:val="0"/>
                <w:color w:val="212529"/>
                <w:sz w:val="28"/>
                <w:szCs w:val="28"/>
                <w:lang w:val="en-US"/>
              </w:rPr>
            </w:pPr>
            <w:r w:rsidRPr="14E8CC34" w:rsidR="190CB3AF">
              <w:rPr>
                <w:rFonts w:ascii="Calibri" w:hAnsi="Calibri" w:eastAsia="Calibri" w:cs="Calibri" w:asciiTheme="minorAscii" w:hAnsiTheme="minorAscii" w:eastAsiaTheme="minorAscii" w:cstheme="minorAscii"/>
                <w:noProof w:val="0"/>
                <w:color w:val="212529"/>
                <w:sz w:val="28"/>
                <w:szCs w:val="28"/>
                <w:lang w:val="en-US"/>
              </w:rPr>
              <w:t>Predicting player performances so that a new IPL franchise can decide which player to pick and which player they can avoid.</w:t>
            </w:r>
            <w:r w:rsidRPr="14E8CC34" w:rsidR="7EC5BCAB">
              <w:rPr>
                <w:rFonts w:ascii="Calibri" w:hAnsi="Calibri" w:eastAsia="Calibri" w:cs="Calibri" w:asciiTheme="minorAscii" w:hAnsiTheme="minorAscii" w:eastAsiaTheme="minorAscii" w:cstheme="minorAscii"/>
                <w:noProof w:val="0"/>
                <w:color w:val="212529"/>
                <w:sz w:val="28"/>
                <w:szCs w:val="28"/>
                <w:lang w:val="en-US"/>
              </w:rPr>
              <w:t xml:space="preserve"> </w:t>
            </w:r>
          </w:p>
          <w:p w:rsidRPr="002178B9" w:rsidR="007C7473" w:rsidP="14E8CC34" w:rsidRDefault="007C7473" w14:paraId="62D7C5BC" w14:textId="7359B54C">
            <w:pPr>
              <w:pStyle w:val="Content"/>
              <w:framePr w:hSpace="0" w:wrap="auto" w:hAnchor="text" w:vAnchor="margin" w:yAlign="inline"/>
              <w:ind w:right="270"/>
              <w:jc w:val="both"/>
              <w:rPr>
                <w:rFonts w:ascii="Calibri" w:hAnsi="Calibri" w:eastAsia="Calibri" w:cs="Calibri" w:asciiTheme="minorAscii" w:hAnsiTheme="minorAscii" w:eastAsiaTheme="minorAscii" w:cstheme="minorAscii"/>
                <w:noProof w:val="0"/>
                <w:color w:val="212529"/>
                <w:sz w:val="28"/>
                <w:szCs w:val="28"/>
                <w:lang w:val="en-US"/>
              </w:rPr>
            </w:pPr>
          </w:p>
          <w:p w:rsidRPr="002178B9" w:rsidR="007C7473" w:rsidP="14E8CC34" w:rsidRDefault="007C7473" w14:paraId="45FDA3E7" w14:textId="31E36743">
            <w:pPr>
              <w:pStyle w:val="Content"/>
              <w:framePr w:hSpace="0" w:wrap="auto" w:hAnchor="text" w:vAnchor="margin" w:yAlign="inline"/>
              <w:numPr>
                <w:ilvl w:val="0"/>
                <w:numId w:val="3"/>
              </w:numPr>
              <w:ind w:right="270"/>
              <w:jc w:val="both"/>
              <w:rPr>
                <w:rFonts w:ascii="Calibri" w:hAnsi="Calibri" w:eastAsia="Calibri" w:cs="Calibri" w:asciiTheme="minorAscii" w:hAnsiTheme="minorAscii" w:eastAsiaTheme="minorAscii" w:cstheme="minorAscii"/>
                <w:noProof w:val="0"/>
                <w:color w:val="212529"/>
                <w:sz w:val="28"/>
                <w:szCs w:val="28"/>
                <w:lang w:val="en-US"/>
              </w:rPr>
            </w:pPr>
            <w:r w:rsidRPr="14E8CC34" w:rsidR="7EC5BCAB">
              <w:rPr>
                <w:rFonts w:ascii="Calibri" w:hAnsi="Calibri" w:eastAsia="Calibri" w:cs="Calibri" w:asciiTheme="minorAscii" w:hAnsiTheme="minorAscii" w:eastAsiaTheme="minorAscii" w:cstheme="minorAscii"/>
                <w:noProof w:val="0"/>
                <w:color w:val="212529"/>
                <w:sz w:val="28"/>
                <w:szCs w:val="28"/>
                <w:lang w:val="en-US"/>
              </w:rPr>
              <w:t xml:space="preserve">This also helps teams to analyze their performance by </w:t>
            </w:r>
            <w:r w:rsidRPr="14E8CC34" w:rsidR="16567E12">
              <w:rPr>
                <w:rFonts w:ascii="Calibri" w:hAnsi="Calibri" w:eastAsia="Calibri" w:cs="Calibri" w:asciiTheme="minorAscii" w:hAnsiTheme="minorAscii" w:eastAsiaTheme="minorAscii" w:cstheme="minorAscii"/>
                <w:noProof w:val="0"/>
                <w:color w:val="212529"/>
                <w:sz w:val="28"/>
                <w:szCs w:val="28"/>
                <w:lang w:val="en-US"/>
              </w:rPr>
              <w:t>comparing it</w:t>
            </w:r>
            <w:r w:rsidRPr="14E8CC34" w:rsidR="7EC5BCAB">
              <w:rPr>
                <w:rFonts w:ascii="Calibri" w:hAnsi="Calibri" w:eastAsia="Calibri" w:cs="Calibri" w:asciiTheme="minorAscii" w:hAnsiTheme="minorAscii" w:eastAsiaTheme="minorAscii" w:cstheme="minorAscii"/>
                <w:noProof w:val="0"/>
                <w:color w:val="212529"/>
                <w:sz w:val="28"/>
                <w:szCs w:val="28"/>
                <w:lang w:val="en-US"/>
              </w:rPr>
              <w:t xml:space="preserve"> with other </w:t>
            </w:r>
            <w:r w:rsidRPr="14E8CC34" w:rsidR="39215D8D">
              <w:rPr>
                <w:rFonts w:ascii="Calibri" w:hAnsi="Calibri" w:eastAsia="Calibri" w:cs="Calibri" w:asciiTheme="minorAscii" w:hAnsiTheme="minorAscii" w:eastAsiaTheme="minorAscii" w:cstheme="minorAscii"/>
                <w:noProof w:val="0"/>
                <w:color w:val="212529"/>
                <w:sz w:val="28"/>
                <w:szCs w:val="28"/>
                <w:lang w:val="en-US"/>
              </w:rPr>
              <w:t>franchises</w:t>
            </w:r>
            <w:r w:rsidRPr="14E8CC34" w:rsidR="7EC5BCAB">
              <w:rPr>
                <w:rFonts w:ascii="Calibri" w:hAnsi="Calibri" w:eastAsia="Calibri" w:cs="Calibri" w:asciiTheme="minorAscii" w:hAnsiTheme="minorAscii" w:eastAsiaTheme="minorAscii" w:cstheme="minorAscii"/>
                <w:noProof w:val="0"/>
                <w:color w:val="212529"/>
                <w:sz w:val="28"/>
                <w:szCs w:val="28"/>
                <w:lang w:val="en-US"/>
              </w:rPr>
              <w:t xml:space="preserve"> based on their scores</w:t>
            </w:r>
            <w:r w:rsidRPr="14E8CC34" w:rsidR="2AE3B30A">
              <w:rPr>
                <w:rFonts w:ascii="Calibri" w:hAnsi="Calibri" w:eastAsia="Calibri" w:cs="Calibri" w:asciiTheme="minorAscii" w:hAnsiTheme="minorAscii" w:eastAsiaTheme="minorAscii" w:cstheme="minorAscii"/>
                <w:noProof w:val="0"/>
                <w:color w:val="212529"/>
                <w:sz w:val="28"/>
                <w:szCs w:val="28"/>
                <w:lang w:val="en-US"/>
              </w:rPr>
              <w:t xml:space="preserve">. </w:t>
            </w:r>
          </w:p>
          <w:p w:rsidRPr="002178B9" w:rsidR="007C7473" w:rsidP="14E8CC34" w:rsidRDefault="007C7473" w14:paraId="6E5440FB" w14:textId="0A595967">
            <w:pPr>
              <w:pStyle w:val="Content"/>
              <w:framePr w:hSpace="0" w:wrap="auto" w:hAnchor="text" w:vAnchor="margin" w:yAlign="inline"/>
              <w:ind w:right="270"/>
              <w:jc w:val="both"/>
              <w:rPr>
                <w:rFonts w:ascii="Calibri" w:hAnsi="Calibri" w:eastAsia="Calibri" w:cs="Calibri" w:asciiTheme="minorAscii" w:hAnsiTheme="minorAscii" w:eastAsiaTheme="minorAscii" w:cstheme="minorAscii"/>
                <w:noProof w:val="0"/>
                <w:color w:val="212529"/>
                <w:sz w:val="28"/>
                <w:szCs w:val="28"/>
                <w:lang w:val="en-US"/>
              </w:rPr>
            </w:pPr>
          </w:p>
          <w:p w:rsidRPr="002178B9" w:rsidR="007C7473" w:rsidP="14E8CC34" w:rsidRDefault="007C7473" w14:paraId="424A68F3" w14:textId="59D60C20">
            <w:pPr>
              <w:pStyle w:val="Content"/>
              <w:framePr w:hSpace="0" w:wrap="auto" w:hAnchor="text" w:vAnchor="margin" w:yAlign="inline"/>
              <w:numPr>
                <w:ilvl w:val="0"/>
                <w:numId w:val="3"/>
              </w:numPr>
              <w:ind w:right="270"/>
              <w:jc w:val="both"/>
              <w:rPr>
                <w:rFonts w:ascii="Calibri" w:hAnsi="Calibri" w:eastAsia="Calibri" w:cs="Calibri" w:asciiTheme="minorAscii" w:hAnsiTheme="minorAscii" w:eastAsiaTheme="minorAscii" w:cstheme="minorAscii"/>
                <w:noProof w:val="0"/>
                <w:color w:val="212529"/>
                <w:sz w:val="28"/>
                <w:szCs w:val="28"/>
                <w:lang w:val="en-US"/>
              </w:rPr>
            </w:pPr>
            <w:r w:rsidRPr="14E8CC34" w:rsidR="2AE3B30A">
              <w:rPr>
                <w:rFonts w:ascii="Calibri" w:hAnsi="Calibri" w:eastAsia="Calibri" w:cs="Calibri" w:asciiTheme="minorAscii" w:hAnsiTheme="minorAscii" w:eastAsiaTheme="minorAscii" w:cstheme="minorAscii"/>
                <w:noProof w:val="0"/>
                <w:color w:val="212529"/>
                <w:sz w:val="28"/>
                <w:szCs w:val="28"/>
                <w:lang w:val="en-US"/>
              </w:rPr>
              <w:t xml:space="preserve">We </w:t>
            </w:r>
            <w:r w:rsidRPr="14E8CC34" w:rsidR="28D0C3A8">
              <w:rPr>
                <w:rFonts w:ascii="Calibri" w:hAnsi="Calibri" w:eastAsia="Calibri" w:cs="Calibri" w:asciiTheme="minorAscii" w:hAnsiTheme="minorAscii" w:eastAsiaTheme="minorAscii" w:cstheme="minorAscii"/>
                <w:noProof w:val="0"/>
                <w:color w:val="212529"/>
                <w:sz w:val="28"/>
                <w:szCs w:val="28"/>
                <w:lang w:val="en-US"/>
              </w:rPr>
              <w:t xml:space="preserve">also included </w:t>
            </w:r>
            <w:r w:rsidRPr="14E8CC34" w:rsidR="64263A46">
              <w:rPr>
                <w:rFonts w:ascii="Calibri" w:hAnsi="Calibri" w:eastAsia="Calibri" w:cs="Calibri" w:asciiTheme="minorAscii" w:hAnsiTheme="minorAscii" w:eastAsiaTheme="minorAscii" w:cstheme="minorAscii"/>
                <w:noProof w:val="0"/>
                <w:color w:val="212529"/>
                <w:sz w:val="28"/>
                <w:szCs w:val="28"/>
                <w:lang w:val="en-US"/>
              </w:rPr>
              <w:t>a lot</w:t>
            </w:r>
            <w:r w:rsidRPr="14E8CC34" w:rsidR="28D0C3A8">
              <w:rPr>
                <w:rFonts w:ascii="Calibri" w:hAnsi="Calibri" w:eastAsia="Calibri" w:cs="Calibri" w:asciiTheme="minorAscii" w:hAnsiTheme="minorAscii" w:eastAsiaTheme="minorAscii" w:cstheme="minorAscii"/>
                <w:noProof w:val="0"/>
                <w:color w:val="212529"/>
                <w:sz w:val="28"/>
                <w:szCs w:val="28"/>
                <w:lang w:val="en-US"/>
              </w:rPr>
              <w:t xml:space="preserve"> of visualizations </w:t>
            </w:r>
            <w:r w:rsidRPr="14E8CC34" w:rsidR="0F2893A2">
              <w:rPr>
                <w:rFonts w:ascii="Calibri" w:hAnsi="Calibri" w:eastAsia="Calibri" w:cs="Calibri" w:asciiTheme="minorAscii" w:hAnsiTheme="minorAscii" w:eastAsiaTheme="minorAscii" w:cstheme="minorAscii"/>
                <w:noProof w:val="0"/>
                <w:color w:val="212529"/>
                <w:sz w:val="28"/>
                <w:szCs w:val="28"/>
                <w:lang w:val="en-US"/>
              </w:rPr>
              <w:t xml:space="preserve">describing various features of dataset through </w:t>
            </w:r>
            <w:r w:rsidRPr="14E8CC34" w:rsidR="77A3A536">
              <w:rPr>
                <w:rFonts w:ascii="Calibri" w:hAnsi="Calibri" w:eastAsia="Calibri" w:cs="Calibri" w:asciiTheme="minorAscii" w:hAnsiTheme="minorAscii" w:eastAsiaTheme="minorAscii" w:cstheme="minorAscii"/>
                <w:noProof w:val="0"/>
                <w:color w:val="212529"/>
                <w:sz w:val="28"/>
                <w:szCs w:val="28"/>
                <w:lang w:val="en-US"/>
              </w:rPr>
              <w:t>Exploratory data analysis.</w:t>
            </w:r>
          </w:p>
          <w:p w:rsidRPr="002178B9" w:rsidR="007C7473" w:rsidP="14E8CC34" w:rsidRDefault="007C7473" w14:paraId="5036B1EA" w14:textId="5A0491B5">
            <w:pPr>
              <w:pStyle w:val="Content"/>
              <w:framePr w:hSpace="0" w:wrap="auto" w:hAnchor="text" w:vAnchor="margin" w:yAlign="inline"/>
              <w:ind w:right="270"/>
              <w:jc w:val="both"/>
              <w:rPr>
                <w:rFonts w:ascii="Calibri" w:hAnsi="Calibri" w:eastAsia="Calibri" w:cs="Calibri" w:asciiTheme="minorAscii" w:hAnsiTheme="minorAscii" w:eastAsiaTheme="minorAscii" w:cstheme="minorAscii"/>
                <w:noProof w:val="0"/>
                <w:color w:val="212529"/>
                <w:sz w:val="28"/>
                <w:szCs w:val="28"/>
                <w:lang w:val="en-US"/>
              </w:rPr>
            </w:pPr>
          </w:p>
          <w:p w:rsidRPr="002178B9" w:rsidR="007C7473" w:rsidP="14E8CC34" w:rsidRDefault="007C7473" w14:paraId="1D175EED" w14:textId="781466D3">
            <w:pPr>
              <w:pStyle w:val="Content"/>
              <w:framePr w:hSpace="0" w:wrap="auto" w:hAnchor="text" w:vAnchor="margin" w:yAlign="inline"/>
              <w:numPr>
                <w:ilvl w:val="0"/>
                <w:numId w:val="3"/>
              </w:numPr>
              <w:ind w:right="270"/>
              <w:jc w:val="both"/>
              <w:rPr>
                <w:rFonts w:ascii="Calibri" w:hAnsi="Calibri" w:eastAsia="Calibri" w:cs="Calibri" w:asciiTheme="minorAscii" w:hAnsiTheme="minorAscii" w:eastAsiaTheme="minorAscii" w:cstheme="minorAscii"/>
                <w:noProof w:val="0"/>
                <w:color w:val="212529"/>
                <w:sz w:val="28"/>
                <w:szCs w:val="28"/>
                <w:lang w:val="en-US"/>
              </w:rPr>
            </w:pPr>
            <w:r w:rsidRPr="14E8CC34" w:rsidR="19AB7260">
              <w:rPr>
                <w:rFonts w:ascii="Calibri" w:hAnsi="Calibri" w:eastAsia="Calibri" w:cs="Calibri" w:asciiTheme="minorAscii" w:hAnsiTheme="minorAscii" w:eastAsiaTheme="minorAscii" w:cstheme="minorAscii"/>
                <w:noProof w:val="0"/>
                <w:color w:val="212529"/>
                <w:sz w:val="28"/>
                <w:szCs w:val="28"/>
                <w:lang w:val="en-US"/>
              </w:rPr>
              <w:t xml:space="preserve"> We used flask app for deploying the model for better interaction and usage</w:t>
            </w:r>
            <w:r w:rsidRPr="14E8CC34" w:rsidR="54340F37">
              <w:rPr>
                <w:rFonts w:ascii="Calibri" w:hAnsi="Calibri" w:eastAsia="Calibri" w:cs="Calibri" w:asciiTheme="minorAscii" w:hAnsiTheme="minorAscii" w:eastAsiaTheme="minorAscii" w:cstheme="minorAscii"/>
                <w:noProof w:val="0"/>
                <w:color w:val="212529"/>
                <w:sz w:val="28"/>
                <w:szCs w:val="28"/>
                <w:lang w:val="en-US"/>
              </w:rPr>
              <w:t>.</w:t>
            </w:r>
          </w:p>
          <w:p w:rsidRPr="002178B9" w:rsidR="007C7473" w:rsidP="14E8CC34" w:rsidRDefault="007C7473" w14:paraId="3E9DA415" w14:textId="3D1698A2">
            <w:pPr>
              <w:pStyle w:val="Content"/>
              <w:framePr w:hSpace="0" w:wrap="auto" w:hAnchor="text" w:vAnchor="margin" w:yAlign="inline"/>
              <w:rPr>
                <w:rFonts w:ascii="Calibri" w:hAnsi="Calibri" w:eastAsia="Calibri" w:cs="Calibri" w:asciiTheme="minorAscii" w:hAnsiTheme="minorAscii" w:eastAsiaTheme="minorAscii" w:cstheme="minorAscii"/>
                <w:sz w:val="28"/>
                <w:szCs w:val="28"/>
              </w:rPr>
            </w:pPr>
          </w:p>
          <w:p w:rsidRPr="002178B9" w:rsidR="007C7473" w:rsidP="008C5106" w:rsidRDefault="007C7473" w14:paraId="36FCB229" w14:textId="6050486B">
            <w:pPr>
              <w:pStyle w:val="Content"/>
              <w:framePr w:hSpace="0" w:wrap="auto" w:hAnchor="text" w:vAnchor="margin" w:yAlign="inline"/>
            </w:pPr>
          </w:p>
        </w:tc>
        <w:tc>
          <w:tcPr>
            <w:tcW w:w="5196" w:type="dxa"/>
            <w:vMerge/>
            <w:tcMar/>
          </w:tcPr>
          <w:p w:rsidRPr="002178B9" w:rsidR="007C7473" w:rsidP="0084277E" w:rsidRDefault="007C7473" w14:paraId="174BAAAF" w14:textId="77777777">
            <w:pPr>
              <w:pStyle w:val="Content"/>
              <w:framePr w:hSpace="0" w:wrap="auto" w:hAnchor="text" w:vAnchor="margin" w:yAlign="inline"/>
            </w:pPr>
          </w:p>
        </w:tc>
      </w:tr>
    </w:tbl>
    <w:p w:rsidR="007057F4" w:rsidP="001F0AF0" w:rsidRDefault="007057F4" w14:paraId="3F3995A4" w14:textId="733F34C3">
      <w:pPr>
        <w:spacing w:after="200"/>
      </w:pPr>
    </w:p>
    <w:p w:rsidR="00AB10CC" w:rsidP="005F1B02" w:rsidRDefault="00F44FD3" w14:paraId="5C1E0ABA" w14:textId="3263B43D">
      <w:pPr>
        <w:pStyle w:val="Heading2"/>
        <w:framePr w:hSpace="0" w:wrap="auto" w:hAnchor="text" w:vAnchor="margin" w:yAlign="inline"/>
      </w:pPr>
      <w:bookmarkStart w:name="_Toc96341554" w:id="5"/>
      <w:r w:rsidR="00F44FD3">
        <w:rPr/>
        <w:t>Abstract</w:t>
      </w:r>
      <w:bookmarkEnd w:id="5"/>
    </w:p>
    <w:p w:rsidR="4B55DE7D" w:rsidP="14E8CC34" w:rsidRDefault="4B55DE7D" w14:paraId="15DC0267" w14:textId="6A97188F">
      <w:pPr>
        <w:pStyle w:val="Content"/>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color w:val="212529"/>
          <w:sz w:val="28"/>
          <w:szCs w:val="28"/>
        </w:rPr>
      </w:pPr>
      <w:r w:rsidRPr="14E8CC34" w:rsidR="4B55DE7D">
        <w:rPr>
          <w:rFonts w:ascii="Calibri" w:hAnsi="Calibri" w:eastAsia="Calibri" w:cs="Calibri" w:asciiTheme="minorAscii" w:hAnsiTheme="minorAscii" w:eastAsiaTheme="minorAscii" w:cstheme="minorAscii"/>
          <w:color w:val="212529"/>
          <w:sz w:val="28"/>
          <w:szCs w:val="28"/>
        </w:rPr>
        <w:t xml:space="preserve">Finding useful insights from the provided dataset is the crux of data science and analytics. In other words, seeking solutions that might </w:t>
      </w:r>
      <w:r w:rsidRPr="14E8CC34" w:rsidR="4B55DE7D">
        <w:rPr>
          <w:rFonts w:ascii="Calibri" w:hAnsi="Calibri" w:eastAsia="Calibri" w:cs="Calibri" w:asciiTheme="minorAscii" w:hAnsiTheme="minorAscii" w:eastAsiaTheme="minorAscii" w:cstheme="minorAscii"/>
          <w:color w:val="212529"/>
          <w:sz w:val="28"/>
          <w:szCs w:val="28"/>
        </w:rPr>
        <w:t>benefit</w:t>
      </w:r>
      <w:r w:rsidRPr="14E8CC34" w:rsidR="4B55DE7D">
        <w:rPr>
          <w:rFonts w:ascii="Calibri" w:hAnsi="Calibri" w:eastAsia="Calibri" w:cs="Calibri" w:asciiTheme="minorAscii" w:hAnsiTheme="minorAscii" w:eastAsiaTheme="minorAscii" w:cstheme="minorAscii"/>
          <w:color w:val="212529"/>
          <w:sz w:val="28"/>
          <w:szCs w:val="28"/>
        </w:rPr>
        <w:t xml:space="preserve"> business. In this article, </w:t>
      </w:r>
      <w:bookmarkStart w:name="_Int_SG7CEosY" w:id="311849927"/>
      <w:r w:rsidRPr="14E8CC34" w:rsidR="2E42C8C9">
        <w:rPr>
          <w:rFonts w:ascii="Calibri" w:hAnsi="Calibri" w:eastAsia="Calibri" w:cs="Calibri" w:asciiTheme="minorAscii" w:hAnsiTheme="minorAscii" w:eastAsiaTheme="minorAscii" w:cstheme="minorAscii"/>
          <w:color w:val="212529"/>
          <w:sz w:val="28"/>
          <w:szCs w:val="28"/>
        </w:rPr>
        <w:t>we will</w:t>
      </w:r>
      <w:bookmarkEnd w:id="311849927"/>
      <w:r w:rsidRPr="14E8CC34" w:rsidR="4B55DE7D">
        <w:rPr>
          <w:rFonts w:ascii="Calibri" w:hAnsi="Calibri" w:eastAsia="Calibri" w:cs="Calibri" w:asciiTheme="minorAscii" w:hAnsiTheme="minorAscii" w:eastAsiaTheme="minorAscii" w:cstheme="minorAscii"/>
          <w:color w:val="212529"/>
          <w:sz w:val="28"/>
          <w:szCs w:val="28"/>
        </w:rPr>
        <w:t xml:space="preserve"> look at how to begin using Python for data analysis. </w:t>
      </w:r>
      <w:r w:rsidRPr="14E8CC34" w:rsidR="28606487">
        <w:rPr>
          <w:rFonts w:ascii="Calibri" w:hAnsi="Calibri" w:eastAsia="Calibri" w:cs="Calibri" w:asciiTheme="minorAscii" w:hAnsiTheme="minorAscii" w:eastAsiaTheme="minorAscii" w:cstheme="minorAscii"/>
          <w:color w:val="212529"/>
          <w:sz w:val="28"/>
          <w:szCs w:val="28"/>
        </w:rPr>
        <w:t>NumPy</w:t>
      </w:r>
      <w:r w:rsidRPr="14E8CC34" w:rsidR="4B55DE7D">
        <w:rPr>
          <w:rFonts w:ascii="Calibri" w:hAnsi="Calibri" w:eastAsia="Calibri" w:cs="Calibri" w:asciiTheme="minorAscii" w:hAnsiTheme="minorAscii" w:eastAsiaTheme="minorAscii" w:cstheme="minorAscii"/>
          <w:color w:val="212529"/>
          <w:sz w:val="28"/>
          <w:szCs w:val="28"/>
        </w:rPr>
        <w:t>, Pandas, Matplotlib, and Seaborn are the Python packages that we use in this notebook.</w:t>
      </w:r>
    </w:p>
    <w:p w:rsidR="14E8CC34" w:rsidP="14E8CC34" w:rsidRDefault="14E8CC34" w14:paraId="58647811" w14:textId="18AFBAE1">
      <w:pPr>
        <w:pStyle w:val="Content"/>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color w:val="212529"/>
          <w:sz w:val="28"/>
          <w:szCs w:val="28"/>
        </w:rPr>
      </w:pPr>
    </w:p>
    <w:p w:rsidR="07BF70FC" w:rsidP="14E8CC34" w:rsidRDefault="07BF70FC" w14:paraId="28452D0C" w14:textId="08219BDD">
      <w:pPr>
        <w:pStyle w:val="NormalWeb"/>
        <w:spacing w:before="0" w:beforeAutospacing="off"/>
        <w:rPr>
          <w:rFonts w:ascii="Calibri" w:hAnsi="Calibri" w:eastAsia="Calibri" w:cs="Calibri" w:asciiTheme="minorAscii" w:hAnsiTheme="minorAscii" w:eastAsiaTheme="minorAscii" w:cstheme="minorAscii"/>
          <w:color w:val="212529"/>
          <w:sz w:val="28"/>
          <w:szCs w:val="28"/>
        </w:rPr>
      </w:pPr>
      <w:r w:rsidRPr="14E8CC34" w:rsidR="07BF70FC">
        <w:rPr>
          <w:rFonts w:ascii="Calibri" w:hAnsi="Calibri" w:eastAsia="Calibri" w:cs="Calibri" w:asciiTheme="minorAscii" w:hAnsiTheme="minorAscii" w:eastAsiaTheme="minorAscii" w:cstheme="minorAscii"/>
          <w:color w:val="212529"/>
          <w:sz w:val="28"/>
          <w:szCs w:val="28"/>
        </w:rPr>
        <w:t xml:space="preserve">We used the IPL (Indian Premier League) Dataset provided on Kaggle Datasets, which was sourced from </w:t>
      </w:r>
      <w:proofErr w:type="spellStart"/>
      <w:r w:rsidRPr="14E8CC34" w:rsidR="07BF70FC">
        <w:rPr>
          <w:rFonts w:ascii="Calibri" w:hAnsi="Calibri" w:eastAsia="Calibri" w:cs="Calibri" w:asciiTheme="minorAscii" w:hAnsiTheme="minorAscii" w:eastAsiaTheme="minorAscii" w:cstheme="minorAscii"/>
          <w:color w:val="212529"/>
          <w:sz w:val="28"/>
          <w:szCs w:val="28"/>
        </w:rPr>
        <w:t>cricsheet</w:t>
      </w:r>
      <w:proofErr w:type="spellEnd"/>
      <w:r w:rsidRPr="14E8CC34" w:rsidR="07BF70FC">
        <w:rPr>
          <w:rFonts w:ascii="Calibri" w:hAnsi="Calibri" w:eastAsia="Calibri" w:cs="Calibri" w:asciiTheme="minorAscii" w:hAnsiTheme="minorAscii" w:eastAsiaTheme="minorAscii" w:cstheme="minorAscii"/>
          <w:color w:val="212529"/>
          <w:sz w:val="28"/>
          <w:szCs w:val="28"/>
        </w:rPr>
        <w:t>. Since the IPL is one of the most well-known cricket competitions in the world, anyone who is familiar with cricket should be able to relate to the issues we aim to address and the inquiries we make.</w:t>
      </w:r>
    </w:p>
    <w:p w:rsidRPr="00C14C91" w:rsidR="007A164B" w:rsidP="007A164B" w:rsidRDefault="00A957CD" w14:paraId="31BB2366" w14:textId="3F274FF1">
      <w:pPr>
        <w:shd w:val="clear" w:color="auto" w:fill="FDFDFD"/>
        <w:spacing w:after="225" w:line="240" w:lineRule="auto"/>
        <w:rPr>
          <w:rFonts w:ascii="Segoe UI" w:hAnsi="Segoe UI" w:eastAsia="Times New Roman" w:cs="Segoe UI"/>
          <w:color w:val="111111"/>
          <w:sz w:val="24"/>
          <w:szCs w:val="24"/>
        </w:rPr>
      </w:pPr>
      <w:hyperlink r:id="R97d9ba7ba44d4fe5">
        <w:r w:rsidRPr="14E8CC34" w:rsidR="007A164B">
          <w:rPr>
            <w:rFonts w:ascii="Segoe UI" w:hAnsi="Segoe UI" w:eastAsia="Times New Roman" w:cs="Segoe UI"/>
            <w:color w:val="2A7AE2"/>
            <w:sz w:val="24"/>
            <w:szCs w:val="24"/>
            <w:u w:val="single"/>
          </w:rPr>
          <w:t xml:space="preserve">Here you can find a few useful tips on </w:t>
        </w:r>
      </w:hyperlink>
      <w:bookmarkStart w:name="_Int_9WVwh6pa" w:id="2075471103"/>
      <w:r w:rsidRPr="14E8CC34" w:rsidR="67ACD545">
        <w:rPr>
          <w:rFonts w:ascii="Segoe UI" w:hAnsi="Segoe UI" w:eastAsia="Times New Roman" w:cs="Segoe UI"/>
          <w:color w:val="2A7AE2"/>
          <w:sz w:val="24"/>
          <w:szCs w:val="24"/>
          <w:u w:val="single"/>
        </w:rPr>
        <w:t>producing</w:t>
      </w:r>
      <w:bookmarkEnd w:id="2075471103"/>
      <w:r w:rsidRPr="14E8CC34" w:rsidR="007A164B">
        <w:rPr>
          <w:rFonts w:ascii="Segoe UI" w:hAnsi="Segoe UI" w:eastAsia="Times New Roman" w:cs="Segoe UI"/>
          <w:color w:val="2A7AE2"/>
          <w:sz w:val="24"/>
          <w:szCs w:val="24"/>
          <w:u w:val="single"/>
        </w:rPr>
        <w:t xml:space="preserve"> a great pitch</w:t>
      </w:r>
    </w:p>
    <w:p w:rsidR="00C86424" w:rsidP="14E8CC34" w:rsidRDefault="00C86424" w14:paraId="70DAD779" w14:noSpellErr="1" w14:textId="6B43160B">
      <w:pPr>
        <w:pStyle w:val="Normal"/>
        <w:spacing w:before="0" w:beforeAutospacing="off"/>
        <w:rPr>
          <w:rFonts w:ascii="Segoe UI" w:hAnsi="Segoe UI" w:cs="Segoe UI"/>
          <w:color w:val="212529" w:themeColor="accent1"/>
        </w:rPr>
      </w:pPr>
    </w:p>
    <w:p w:rsidR="00C86424" w:rsidP="008370F9" w:rsidRDefault="00C86424" w14:paraId="26056D5F" w14:textId="77777777">
      <w:pPr>
        <w:rPr>
          <w:rFonts w:asciiTheme="majorHAnsi" w:hAnsiTheme="majorHAnsi"/>
          <w:color w:val="0189F9" w:themeColor="accent1"/>
          <w:sz w:val="40"/>
          <w:szCs w:val="40"/>
        </w:rPr>
      </w:pPr>
    </w:p>
    <w:p w:rsidR="008370F9" w:rsidP="008370F9" w:rsidRDefault="00F44FD3" w14:paraId="72DFA520" w14:textId="168922B6">
      <w:pPr>
        <w:rPr>
          <w:rFonts w:asciiTheme="majorHAnsi" w:hAnsiTheme="majorHAnsi"/>
          <w:color w:val="0189F9" w:themeColor="accent1"/>
          <w:sz w:val="40"/>
          <w:szCs w:val="40"/>
        </w:rPr>
      </w:pPr>
      <w:r w:rsidRPr="14E8CC34" w:rsidR="00F44FD3">
        <w:rPr>
          <w:rFonts w:ascii="Gill Sans MT" w:hAnsi="Gill Sans MT" w:asciiTheme="majorAscii" w:hAnsiTheme="majorAscii"/>
          <w:color w:val="0189F9" w:themeColor="accent1" w:themeTint="FF" w:themeShade="FF"/>
          <w:sz w:val="40"/>
          <w:szCs w:val="40"/>
        </w:rPr>
        <w:t>Executive Summary</w:t>
      </w:r>
    </w:p>
    <w:p w:rsidR="00C86424" w:rsidP="14E8CC34" w:rsidRDefault="00C86424" w14:paraId="3C74143F" w14:textId="62C8B59E">
      <w:pPr>
        <w:pStyle w:val="Normal"/>
        <w:bidi w:val="0"/>
        <w:spacing w:before="0" w:beforeAutospacing="off" w:after="0" w:afterAutospacing="off" w:line="240" w:lineRule="auto"/>
        <w:ind w:left="0" w:right="0"/>
        <w:jc w:val="left"/>
        <w:rPr>
          <w:rFonts w:ascii="Segoe UI" w:hAnsi="Segoe UI" w:eastAsia="Times New Roman" w:cs="Segoe UI"/>
          <w:b w:val="0"/>
          <w:bCs w:val="0"/>
          <w:color w:val="212529"/>
          <w:sz w:val="24"/>
          <w:szCs w:val="24"/>
          <w:lang w:eastAsia="en-US"/>
        </w:rPr>
      </w:pPr>
    </w:p>
    <w:p w:rsidR="00C86424" w:rsidP="14E8CC34" w:rsidRDefault="00C86424" w14:paraId="36711CBA" w14:textId="1DFA17D9">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470F7F65">
        <w:rPr>
          <w:rFonts w:ascii="Calibri" w:hAnsi="Calibri" w:eastAsia="Calibri" w:cs="Calibri" w:asciiTheme="minorAscii" w:hAnsiTheme="minorAscii" w:eastAsiaTheme="minorAscii" w:cstheme="minorAscii"/>
          <w:b w:val="0"/>
          <w:bCs w:val="0"/>
          <w:color w:val="212529"/>
          <w:sz w:val="28"/>
          <w:szCs w:val="28"/>
          <w:lang w:eastAsia="en-US"/>
        </w:rPr>
        <w:t xml:space="preserve">1. First we </w:t>
      </w:r>
      <w:r w:rsidRPr="14E8CC34" w:rsidR="4941546B">
        <w:rPr>
          <w:rFonts w:ascii="Calibri" w:hAnsi="Calibri" w:eastAsia="Calibri" w:cs="Calibri" w:asciiTheme="minorAscii" w:hAnsiTheme="minorAscii" w:eastAsiaTheme="minorAscii" w:cstheme="minorAscii"/>
          <w:b w:val="0"/>
          <w:bCs w:val="0"/>
          <w:color w:val="212529"/>
          <w:sz w:val="28"/>
          <w:szCs w:val="28"/>
          <w:lang w:eastAsia="en-US"/>
        </w:rPr>
        <w:t xml:space="preserve">preprocessed the data by </w:t>
      </w:r>
      <w:r w:rsidRPr="14E8CC34" w:rsidR="470F7F65">
        <w:rPr>
          <w:rFonts w:ascii="Calibri" w:hAnsi="Calibri" w:eastAsia="Calibri" w:cs="Calibri" w:asciiTheme="minorAscii" w:hAnsiTheme="minorAscii" w:eastAsiaTheme="minorAscii" w:cstheme="minorAscii"/>
          <w:b w:val="0"/>
          <w:bCs w:val="0"/>
          <w:color w:val="212529"/>
          <w:sz w:val="28"/>
          <w:szCs w:val="28"/>
          <w:lang w:eastAsia="en-US"/>
        </w:rPr>
        <w:t>clea</w:t>
      </w:r>
      <w:r w:rsidRPr="14E8CC34" w:rsidR="0857FCF0">
        <w:rPr>
          <w:rFonts w:ascii="Calibri" w:hAnsi="Calibri" w:eastAsia="Calibri" w:cs="Calibri" w:asciiTheme="minorAscii" w:hAnsiTheme="minorAscii" w:eastAsiaTheme="minorAscii" w:cstheme="minorAscii"/>
          <w:b w:val="0"/>
          <w:bCs w:val="0"/>
          <w:color w:val="212529"/>
          <w:sz w:val="28"/>
          <w:szCs w:val="28"/>
          <w:lang w:eastAsia="en-US"/>
        </w:rPr>
        <w:t>ning</w:t>
      </w:r>
      <w:r w:rsidRPr="14E8CC34" w:rsidR="470F7F65">
        <w:rPr>
          <w:rFonts w:ascii="Calibri" w:hAnsi="Calibri" w:eastAsia="Calibri" w:cs="Calibri" w:asciiTheme="minorAscii" w:hAnsiTheme="minorAscii" w:eastAsiaTheme="minorAscii" w:cstheme="minorAscii"/>
          <w:b w:val="0"/>
          <w:bCs w:val="0"/>
          <w:color w:val="212529"/>
          <w:sz w:val="28"/>
          <w:szCs w:val="28"/>
          <w:lang w:eastAsia="en-US"/>
        </w:rPr>
        <w:t xml:space="preserve"> the data </w:t>
      </w:r>
      <w:r w:rsidRPr="14E8CC34" w:rsidR="1876FB4C">
        <w:rPr>
          <w:rFonts w:ascii="Calibri" w:hAnsi="Calibri" w:eastAsia="Calibri" w:cs="Calibri" w:asciiTheme="minorAscii" w:hAnsiTheme="minorAscii" w:eastAsiaTheme="minorAscii" w:cstheme="minorAscii"/>
          <w:b w:val="0"/>
          <w:bCs w:val="0"/>
          <w:color w:val="212529"/>
          <w:sz w:val="28"/>
          <w:szCs w:val="28"/>
          <w:lang w:eastAsia="en-US"/>
        </w:rPr>
        <w:t xml:space="preserve">such as </w:t>
      </w:r>
      <w:r w:rsidRPr="14E8CC34" w:rsidR="470F7F65">
        <w:rPr>
          <w:rFonts w:ascii="Calibri" w:hAnsi="Calibri" w:eastAsia="Calibri" w:cs="Calibri" w:asciiTheme="minorAscii" w:hAnsiTheme="minorAscii" w:eastAsiaTheme="minorAscii" w:cstheme="minorAscii"/>
          <w:b w:val="0"/>
          <w:bCs w:val="0"/>
          <w:color w:val="212529"/>
          <w:sz w:val="28"/>
          <w:szCs w:val="28"/>
          <w:lang w:eastAsia="en-US"/>
        </w:rPr>
        <w:t xml:space="preserve">adding the missing values and dropping </w:t>
      </w:r>
      <w:r w:rsidRPr="14E8CC34" w:rsidR="470F7F65">
        <w:rPr>
          <w:rFonts w:ascii="Calibri" w:hAnsi="Calibri" w:eastAsia="Calibri" w:cs="Calibri" w:asciiTheme="minorAscii" w:hAnsiTheme="minorAscii" w:eastAsiaTheme="minorAscii" w:cstheme="minorAscii"/>
          <w:b w:val="0"/>
          <w:bCs w:val="0"/>
          <w:color w:val="212529"/>
          <w:sz w:val="28"/>
          <w:szCs w:val="28"/>
          <w:lang w:eastAsia="en-US"/>
        </w:rPr>
        <w:t xml:space="preserve">unnecessary Nan </w:t>
      </w:r>
      <w:r w:rsidRPr="14E8CC34" w:rsidR="22375BD3">
        <w:rPr>
          <w:rFonts w:ascii="Calibri" w:hAnsi="Calibri" w:eastAsia="Calibri" w:cs="Calibri" w:asciiTheme="minorAscii" w:hAnsiTheme="minorAscii" w:eastAsiaTheme="minorAscii" w:cstheme="minorAscii"/>
          <w:b w:val="0"/>
          <w:bCs w:val="0"/>
          <w:color w:val="212529"/>
          <w:sz w:val="28"/>
          <w:szCs w:val="28"/>
          <w:lang w:eastAsia="en-US"/>
        </w:rPr>
        <w:t>values.</w:t>
      </w:r>
    </w:p>
    <w:p w:rsidR="608A01E8" w:rsidP="14E8CC34" w:rsidRDefault="608A01E8" w14:paraId="1308633F" w14:textId="1E6AC3AF">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608A01E8">
        <w:rPr>
          <w:rFonts w:ascii="Calibri" w:hAnsi="Calibri" w:eastAsia="Calibri" w:cs="Calibri" w:asciiTheme="minorAscii" w:hAnsiTheme="minorAscii" w:eastAsiaTheme="minorAscii" w:cstheme="minorAscii"/>
          <w:b w:val="0"/>
          <w:bCs w:val="0"/>
          <w:color w:val="212529"/>
          <w:sz w:val="28"/>
          <w:szCs w:val="28"/>
          <w:lang w:eastAsia="en-US"/>
        </w:rPr>
        <w:t>2.</w:t>
      </w:r>
      <w:r w:rsidRPr="14E8CC34" w:rsidR="6A6AD429">
        <w:rPr>
          <w:rFonts w:ascii="Calibri" w:hAnsi="Calibri" w:eastAsia="Calibri" w:cs="Calibri" w:asciiTheme="minorAscii" w:hAnsiTheme="minorAscii" w:eastAsiaTheme="minorAscii" w:cstheme="minorAscii"/>
          <w:b w:val="0"/>
          <w:bCs w:val="0"/>
          <w:color w:val="212529"/>
          <w:sz w:val="28"/>
          <w:szCs w:val="28"/>
          <w:lang w:eastAsia="en-US"/>
        </w:rPr>
        <w:t xml:space="preserve"> Later we performed several plotting for b</w:t>
      </w:r>
      <w:r w:rsidRPr="14E8CC34" w:rsidR="290FB95B">
        <w:rPr>
          <w:rFonts w:ascii="Calibri" w:hAnsi="Calibri" w:eastAsia="Calibri" w:cs="Calibri" w:asciiTheme="minorAscii" w:hAnsiTheme="minorAscii" w:eastAsiaTheme="minorAscii" w:cstheme="minorAscii"/>
          <w:b w:val="0"/>
          <w:bCs w:val="0"/>
          <w:color w:val="212529"/>
          <w:sz w:val="28"/>
          <w:szCs w:val="28"/>
          <w:lang w:eastAsia="en-US"/>
        </w:rPr>
        <w:t>etter understanding of dataset.</w:t>
      </w:r>
    </w:p>
    <w:p w:rsidR="6A6AD429" w:rsidP="14E8CC34" w:rsidRDefault="6A6AD429" w14:paraId="2B488F15" w14:textId="6A379EA8">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6A6AD429">
        <w:rPr>
          <w:rFonts w:ascii="Calibri" w:hAnsi="Calibri" w:eastAsia="Calibri" w:cs="Calibri" w:asciiTheme="minorAscii" w:hAnsiTheme="minorAscii" w:eastAsiaTheme="minorAscii" w:cstheme="minorAscii"/>
          <w:b w:val="0"/>
          <w:bCs w:val="0"/>
          <w:color w:val="212529"/>
          <w:sz w:val="28"/>
          <w:szCs w:val="28"/>
          <w:lang w:eastAsia="en-US"/>
        </w:rPr>
        <w:t xml:space="preserve">3. </w:t>
      </w:r>
      <w:r w:rsidRPr="14E8CC34" w:rsidR="53C68696">
        <w:rPr>
          <w:rFonts w:ascii="Calibri" w:hAnsi="Calibri" w:eastAsia="Calibri" w:cs="Calibri" w:asciiTheme="minorAscii" w:hAnsiTheme="minorAscii" w:eastAsiaTheme="minorAscii" w:cstheme="minorAscii"/>
          <w:b w:val="0"/>
          <w:bCs w:val="0"/>
          <w:color w:val="212529"/>
          <w:sz w:val="28"/>
          <w:szCs w:val="28"/>
          <w:lang w:eastAsia="en-US"/>
        </w:rPr>
        <w:t>Next step is model</w:t>
      </w:r>
      <w:r w:rsidRPr="14E8CC34" w:rsidR="3715F583">
        <w:rPr>
          <w:rFonts w:ascii="Calibri" w:hAnsi="Calibri" w:eastAsia="Calibri" w:cs="Calibri" w:asciiTheme="minorAscii" w:hAnsiTheme="minorAscii" w:eastAsiaTheme="minorAscii" w:cstheme="minorAscii"/>
          <w:b w:val="0"/>
          <w:bCs w:val="0"/>
          <w:color w:val="212529"/>
          <w:sz w:val="28"/>
          <w:szCs w:val="28"/>
          <w:lang w:eastAsia="en-US"/>
        </w:rPr>
        <w:t xml:space="preserve"> training and testing</w:t>
      </w:r>
    </w:p>
    <w:p w:rsidR="3715F583" w:rsidP="14E8CC34" w:rsidRDefault="3715F583" w14:paraId="5C05B9AA" w14:textId="5E743BFE">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3715F583">
        <w:rPr>
          <w:rFonts w:ascii="Calibri" w:hAnsi="Calibri" w:eastAsia="Calibri" w:cs="Calibri" w:asciiTheme="minorAscii" w:hAnsiTheme="minorAscii" w:eastAsiaTheme="minorAscii" w:cstheme="minorAscii"/>
          <w:b w:val="0"/>
          <w:bCs w:val="0"/>
          <w:color w:val="212529"/>
          <w:sz w:val="28"/>
          <w:szCs w:val="28"/>
          <w:lang w:eastAsia="en-US"/>
        </w:rPr>
        <w:t>4. We used 8 ML algorithms for predicting</w:t>
      </w:r>
    </w:p>
    <w:p w:rsidR="3715F583" w:rsidP="14E8CC34" w:rsidRDefault="3715F583" w14:paraId="074B6622" w14:textId="782651A1">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3715F583">
        <w:rPr>
          <w:rFonts w:ascii="Calibri" w:hAnsi="Calibri" w:eastAsia="Calibri" w:cs="Calibri" w:asciiTheme="minorAscii" w:hAnsiTheme="minorAscii" w:eastAsiaTheme="minorAscii" w:cstheme="minorAscii"/>
          <w:b w:val="0"/>
          <w:bCs w:val="0"/>
          <w:color w:val="212529"/>
          <w:sz w:val="28"/>
          <w:szCs w:val="28"/>
          <w:lang w:eastAsia="en-US"/>
        </w:rPr>
        <w:t>5. We used 5-fold cross validation techniques.</w:t>
      </w:r>
    </w:p>
    <w:p w:rsidR="3715F583" w:rsidP="14E8CC34" w:rsidRDefault="3715F583" w14:paraId="37AF4A9D" w14:textId="61D19C08">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3715F583">
        <w:rPr>
          <w:rFonts w:ascii="Calibri" w:hAnsi="Calibri" w:eastAsia="Calibri" w:cs="Calibri" w:asciiTheme="minorAscii" w:hAnsiTheme="minorAscii" w:eastAsiaTheme="minorAscii" w:cstheme="minorAscii"/>
          <w:b w:val="0"/>
          <w:bCs w:val="0"/>
          <w:color w:val="212529"/>
          <w:sz w:val="28"/>
          <w:szCs w:val="28"/>
          <w:lang w:eastAsia="en-US"/>
        </w:rPr>
        <w:t xml:space="preserve">6. Used super-learning to combine the best model </w:t>
      </w:r>
      <w:r w:rsidRPr="14E8CC34" w:rsidR="086A6BBF">
        <w:rPr>
          <w:rFonts w:ascii="Calibri" w:hAnsi="Calibri" w:eastAsia="Calibri" w:cs="Calibri" w:asciiTheme="minorAscii" w:hAnsiTheme="minorAscii" w:eastAsiaTheme="minorAscii" w:cstheme="minorAscii"/>
          <w:b w:val="0"/>
          <w:bCs w:val="0"/>
          <w:color w:val="212529"/>
          <w:sz w:val="28"/>
          <w:szCs w:val="28"/>
          <w:lang w:eastAsia="en-US"/>
        </w:rPr>
        <w:t>into single layer.</w:t>
      </w:r>
    </w:p>
    <w:p w:rsidR="086A6BBF" w:rsidP="14E8CC34" w:rsidRDefault="086A6BBF" w14:paraId="090142F5" w14:textId="3FA92547">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086A6BBF">
        <w:rPr>
          <w:rFonts w:ascii="Calibri" w:hAnsi="Calibri" w:eastAsia="Calibri" w:cs="Calibri" w:asciiTheme="minorAscii" w:hAnsiTheme="minorAscii" w:eastAsiaTheme="minorAscii" w:cstheme="minorAscii"/>
          <w:b w:val="0"/>
          <w:bCs w:val="0"/>
          <w:color w:val="212529"/>
          <w:sz w:val="28"/>
          <w:szCs w:val="28"/>
          <w:lang w:eastAsia="en-US"/>
        </w:rPr>
        <w:t xml:space="preserve">7. </w:t>
      </w:r>
      <w:r w:rsidRPr="14E8CC34" w:rsidR="7304A517">
        <w:rPr>
          <w:rFonts w:ascii="Calibri" w:hAnsi="Calibri" w:eastAsia="Calibri" w:cs="Calibri" w:asciiTheme="minorAscii" w:hAnsiTheme="minorAscii" w:eastAsiaTheme="minorAscii" w:cstheme="minorAscii"/>
          <w:b w:val="0"/>
          <w:bCs w:val="0"/>
          <w:color w:val="212529"/>
          <w:sz w:val="28"/>
          <w:szCs w:val="28"/>
          <w:lang w:eastAsia="en-US"/>
        </w:rPr>
        <w:t>used pickle library to store the output locally.</w:t>
      </w:r>
    </w:p>
    <w:p w:rsidR="7304A517" w:rsidP="14E8CC34" w:rsidRDefault="7304A517" w14:paraId="0EFA2197" w14:textId="047B52E1">
      <w:pPr>
        <w:pStyle w:val="Normal"/>
        <w:bidi w:val="0"/>
        <w:spacing w:before="0" w:beforeAutospacing="off" w:after="0" w:afterAutospacing="off" w:line="240" w:lineRule="auto"/>
        <w:ind w:left="0" w:right="0"/>
        <w:jc w:val="left"/>
        <w:rPr>
          <w:rFonts w:ascii="Calibri" w:hAnsi="Calibri" w:eastAsia="Calibri" w:cs="Calibri" w:asciiTheme="minorAscii" w:hAnsiTheme="minorAscii" w:eastAsiaTheme="minorAscii" w:cstheme="minorAscii"/>
          <w:b w:val="0"/>
          <w:bCs w:val="0"/>
          <w:color w:val="212529"/>
          <w:sz w:val="28"/>
          <w:szCs w:val="28"/>
          <w:lang w:eastAsia="en-US"/>
        </w:rPr>
      </w:pPr>
      <w:r w:rsidRPr="14E8CC34" w:rsidR="7304A517">
        <w:rPr>
          <w:rFonts w:ascii="Calibri" w:hAnsi="Calibri" w:eastAsia="Calibri" w:cs="Calibri" w:asciiTheme="minorAscii" w:hAnsiTheme="minorAscii" w:eastAsiaTheme="minorAscii" w:cstheme="minorAscii"/>
          <w:b w:val="0"/>
          <w:bCs w:val="0"/>
          <w:color w:val="212529"/>
          <w:sz w:val="28"/>
          <w:szCs w:val="28"/>
          <w:lang w:eastAsia="en-US"/>
        </w:rPr>
        <w:t>8. Finally deployed the model using flask application</w:t>
      </w:r>
    </w:p>
    <w:p w:rsidR="14E8CC34" w:rsidP="14E8CC34" w:rsidRDefault="14E8CC34" w14:paraId="6694182C" w14:textId="21D0B1B1">
      <w:pPr>
        <w:pStyle w:val="Normal"/>
        <w:bidi w:val="0"/>
        <w:spacing w:before="0" w:beforeAutospacing="off" w:after="0" w:afterAutospacing="off" w:line="240" w:lineRule="auto"/>
        <w:ind w:left="0" w:right="0"/>
        <w:jc w:val="left"/>
        <w:rPr>
          <w:rFonts w:ascii="Segoe UI" w:hAnsi="Segoe UI" w:eastAsia="Times New Roman" w:cs="Segoe UI"/>
          <w:b w:val="0"/>
          <w:bCs w:val="0"/>
          <w:color w:val="212529"/>
          <w:sz w:val="24"/>
          <w:szCs w:val="24"/>
          <w:lang w:eastAsia="en-US"/>
        </w:rPr>
      </w:pPr>
    </w:p>
    <w:p w:rsidR="00F44FD3" w:rsidP="00F44FD3" w:rsidRDefault="00F44FD3" w14:paraId="49A14D97" w14:textId="326A6352">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rsidR="2613ECE3" w:rsidP="14E8CC34" w:rsidRDefault="2613ECE3" w14:paraId="2CFFE4EB" w14:textId="49411A9E">
      <w:pPr>
        <w:pStyle w:val="NormalWeb"/>
        <w:spacing w:before="0" w:beforeAutospacing="off"/>
        <w:rPr>
          <w:rFonts w:ascii="Calibri" w:hAnsi="Calibri" w:eastAsia="Calibri" w:cs="Calibri" w:asciiTheme="minorAscii" w:hAnsiTheme="minorAscii" w:eastAsiaTheme="minorAscii" w:cstheme="minorAscii"/>
          <w:b w:val="0"/>
          <w:bCs w:val="0"/>
          <w:sz w:val="28"/>
          <w:szCs w:val="28"/>
        </w:rPr>
      </w:pPr>
      <w:r w:rsidRPr="14E8CC34" w:rsidR="2613ECE3">
        <w:rPr>
          <w:rFonts w:ascii="Calibri" w:hAnsi="Calibri" w:eastAsia="Calibri" w:cs="Calibri" w:asciiTheme="minorAscii" w:hAnsiTheme="minorAscii" w:eastAsiaTheme="minorAscii" w:cstheme="minorAscii"/>
          <w:b w:val="0"/>
          <w:bCs w:val="0"/>
          <w:color w:val="0F0F3F" w:themeColor="text1" w:themeTint="FF" w:themeShade="FF"/>
          <w:sz w:val="28"/>
          <w:szCs w:val="28"/>
          <w:lang w:eastAsia="en-US"/>
        </w:rPr>
        <w:t>Indian</w:t>
      </w:r>
      <w:r w:rsidRPr="14E8CC34" w:rsidR="2613ECE3">
        <w:rPr>
          <w:rFonts w:ascii="Calibri" w:hAnsi="Calibri" w:eastAsia="Calibri" w:cs="Calibri" w:asciiTheme="minorAscii" w:hAnsiTheme="minorAscii" w:eastAsiaTheme="minorAscii" w:cstheme="minorAscii"/>
          <w:b w:val="0"/>
          <w:bCs w:val="0"/>
          <w:color w:val="0F0F3F" w:themeColor="text1" w:themeTint="FF" w:themeShade="FF"/>
          <w:sz w:val="28"/>
          <w:szCs w:val="28"/>
          <w:lang w:eastAsia="en-US"/>
        </w:rPr>
        <w:t xml:space="preserve"> Premier League (IPL) is the most-attended cricket league in the world and all franchises in the IPL needs help for finding best players. By using the IPL </w:t>
      </w:r>
      <w:r w:rsidRPr="14E8CC34" w:rsidR="2613ECE3">
        <w:rPr>
          <w:rFonts w:ascii="Calibri" w:hAnsi="Calibri" w:eastAsia="Calibri" w:cs="Calibri" w:asciiTheme="minorAscii" w:hAnsiTheme="minorAscii" w:eastAsiaTheme="minorAscii" w:cstheme="minorAscii"/>
          <w:b w:val="0"/>
          <w:bCs w:val="0"/>
          <w:color w:val="0F0F3F" w:themeColor="text1" w:themeTint="FF" w:themeShade="FF"/>
          <w:sz w:val="28"/>
          <w:szCs w:val="28"/>
          <w:lang w:eastAsia="en-US"/>
        </w:rPr>
        <w:t>dataset,</w:t>
      </w:r>
      <w:r w:rsidRPr="14E8CC34" w:rsidR="2613ECE3">
        <w:rPr>
          <w:rFonts w:ascii="Calibri" w:hAnsi="Calibri" w:eastAsia="Calibri" w:cs="Calibri" w:asciiTheme="minorAscii" w:hAnsiTheme="minorAscii" w:eastAsiaTheme="minorAscii" w:cstheme="minorAscii"/>
          <w:b w:val="0"/>
          <w:bCs w:val="0"/>
          <w:color w:val="0F0F3F" w:themeColor="text1" w:themeTint="FF" w:themeShade="FF"/>
          <w:sz w:val="28"/>
          <w:szCs w:val="28"/>
          <w:lang w:eastAsia="en-US"/>
        </w:rPr>
        <w:t xml:space="preserve"> we can decide whether to buy a player based on their statistics.</w:t>
      </w:r>
    </w:p>
    <w:p w:rsidR="00F44FD3" w:rsidP="14E8CC34" w:rsidRDefault="00F44FD3" w14:paraId="234774E6" w14:noSpellErr="1" w14:textId="63D7EDBF">
      <w:pPr>
        <w:pStyle w:val="Normal"/>
        <w:rPr>
          <w:rFonts w:ascii="Calibri" w:hAnsi="Calibri" w:eastAsia="Calibri" w:cs="Calibri" w:asciiTheme="minorAscii" w:hAnsiTheme="minorAscii" w:eastAsiaTheme="minorAscii" w:cstheme="minorAscii"/>
          <w:color w:val="0189F9" w:themeColor="accent1"/>
          <w:sz w:val="28"/>
          <w:szCs w:val="28"/>
        </w:rPr>
      </w:pPr>
    </w:p>
    <w:p w:rsidRPr="00F44FD3" w:rsidR="00F44FD3" w:rsidP="00F44FD3" w:rsidRDefault="00F44FD3" w14:paraId="54625A5A" w14:textId="77777777">
      <w:pPr>
        <w:rPr>
          <w:rFonts w:asciiTheme="majorHAnsi" w:hAnsiTheme="majorHAnsi"/>
          <w:color w:val="0189F9" w:themeColor="accent1"/>
          <w:sz w:val="40"/>
          <w:szCs w:val="40"/>
        </w:rPr>
      </w:pPr>
      <w:r w:rsidRPr="14E8CC34" w:rsidR="00F44FD3">
        <w:rPr>
          <w:rFonts w:ascii="Gill Sans MT" w:hAnsi="Gill Sans MT" w:asciiTheme="majorAscii" w:hAnsiTheme="majorAscii"/>
          <w:color w:val="0189F9" w:themeColor="accent1" w:themeTint="FF" w:themeShade="FF"/>
          <w:sz w:val="40"/>
          <w:szCs w:val="40"/>
        </w:rPr>
        <w:t>Review of available research</w:t>
      </w:r>
    </w:p>
    <w:p w:rsidR="4612D877" w:rsidP="14E8CC34" w:rsidRDefault="4612D877" w14:paraId="4A997811" w14:textId="3F73B9BD">
      <w:pPr>
        <w:pStyle w:val="Normal"/>
        <w:rPr>
          <w:b w:val="0"/>
          <w:bCs w:val="0"/>
        </w:rPr>
      </w:pPr>
      <w:r w:rsidRPr="14E8CC34" w:rsidR="4612D877">
        <w:rPr>
          <w:b w:val="0"/>
          <w:bCs w:val="0"/>
          <w:color w:val="0F0F3F" w:themeColor="text1" w:themeTint="FF" w:themeShade="FF"/>
          <w:sz w:val="28"/>
          <w:szCs w:val="28"/>
          <w:lang w:eastAsia="en-US"/>
        </w:rPr>
        <w:t xml:space="preserve">The entire IPL dataset is thoroughly analyzed, and </w:t>
      </w:r>
      <w:r w:rsidRPr="14E8CC34" w:rsidR="4612D877">
        <w:rPr>
          <w:b w:val="0"/>
          <w:bCs w:val="0"/>
          <w:color w:val="0F0F3F" w:themeColor="text1" w:themeTint="FF" w:themeShade="FF"/>
          <w:sz w:val="28"/>
          <w:szCs w:val="28"/>
          <w:lang w:eastAsia="en-US"/>
        </w:rPr>
        <w:t>numerous</w:t>
      </w:r>
      <w:r w:rsidRPr="14E8CC34" w:rsidR="4612D877">
        <w:rPr>
          <w:b w:val="0"/>
          <w:bCs w:val="0"/>
          <w:color w:val="0F0F3F" w:themeColor="text1" w:themeTint="FF" w:themeShade="FF"/>
          <w:sz w:val="28"/>
          <w:szCs w:val="28"/>
          <w:lang w:eastAsia="en-US"/>
        </w:rPr>
        <w:t xml:space="preserve"> features </w:t>
      </w:r>
      <w:r w:rsidRPr="14E8CC34" w:rsidR="4612D877">
        <w:rPr>
          <w:b w:val="0"/>
          <w:bCs w:val="0"/>
          <w:color w:val="0F0F3F" w:themeColor="text1" w:themeTint="FF" w:themeShade="FF"/>
          <w:sz w:val="28"/>
          <w:szCs w:val="28"/>
          <w:lang w:eastAsia="en-US"/>
        </w:rPr>
        <w:t>required</w:t>
      </w:r>
      <w:r w:rsidRPr="14E8CC34" w:rsidR="4612D877">
        <w:rPr>
          <w:b w:val="0"/>
          <w:bCs w:val="0"/>
          <w:color w:val="0F0F3F" w:themeColor="text1" w:themeTint="FF" w:themeShade="FF"/>
          <w:sz w:val="28"/>
          <w:szCs w:val="28"/>
          <w:lang w:eastAsia="en-US"/>
        </w:rPr>
        <w:t xml:space="preserve"> for IPL evaluation are visualized. The winner of any two teams has been compared using a variety of machine learning algorithms. There </w:t>
      </w:r>
      <w:bookmarkStart w:name="_Int_V99Ba6KJ" w:id="1883933659"/>
      <w:r w:rsidRPr="14E8CC34" w:rsidR="75D7A1F1">
        <w:rPr>
          <w:b w:val="0"/>
          <w:bCs w:val="0"/>
          <w:color w:val="0F0F3F" w:themeColor="text1" w:themeTint="FF" w:themeShade="FF"/>
          <w:sz w:val="28"/>
          <w:szCs w:val="28"/>
          <w:lang w:eastAsia="en-US"/>
        </w:rPr>
        <w:t xml:space="preserve">are </w:t>
      </w:r>
      <w:bookmarkStart w:name="_Int_LLhRsB9N" w:id="1054003457"/>
      <w:r w:rsidRPr="14E8CC34" w:rsidR="738D92A6">
        <w:rPr>
          <w:b w:val="0"/>
          <w:bCs w:val="0"/>
          <w:color w:val="0F0F3F" w:themeColor="text1" w:themeTint="FF" w:themeShade="FF"/>
          <w:sz w:val="28"/>
          <w:szCs w:val="28"/>
          <w:lang w:eastAsia="en-US"/>
        </w:rPr>
        <w:t>few</w:t>
      </w:r>
      <w:bookmarkEnd w:id="1883933659"/>
      <w:bookmarkEnd w:id="1054003457"/>
      <w:r w:rsidRPr="14E8CC34" w:rsidR="4612D877">
        <w:rPr>
          <w:b w:val="0"/>
          <w:bCs w:val="0"/>
          <w:color w:val="0F0F3F" w:themeColor="text1" w:themeTint="FF" w:themeShade="FF"/>
          <w:sz w:val="28"/>
          <w:szCs w:val="28"/>
          <w:lang w:eastAsia="en-US"/>
        </w:rPr>
        <w:t xml:space="preserve"> models that </w:t>
      </w:r>
      <w:r w:rsidRPr="14E8CC34" w:rsidR="4612D877">
        <w:rPr>
          <w:b w:val="0"/>
          <w:bCs w:val="0"/>
          <w:color w:val="0F0F3F" w:themeColor="text1" w:themeTint="FF" w:themeShade="FF"/>
          <w:sz w:val="28"/>
          <w:szCs w:val="28"/>
          <w:lang w:eastAsia="en-US"/>
        </w:rPr>
        <w:t>attempt</w:t>
      </w:r>
      <w:r w:rsidRPr="14E8CC34" w:rsidR="4612D877">
        <w:rPr>
          <w:b w:val="0"/>
          <w:bCs w:val="0"/>
          <w:color w:val="0F0F3F" w:themeColor="text1" w:themeTint="FF" w:themeShade="FF"/>
          <w:sz w:val="28"/>
          <w:szCs w:val="28"/>
          <w:lang w:eastAsia="en-US"/>
        </w:rPr>
        <w:t xml:space="preserve"> to rank players using either straightforward formulas or a small number of mathematical models. In the absence of substantial amounts of valuable data sets, efficiency was quite low. This is because when these models were proposed, there simply </w:t>
      </w:r>
      <w:bookmarkStart w:name="_Int_kJkqVwh6" w:id="498804221"/>
      <w:r w:rsidRPr="14E8CC34" w:rsidR="49C1D0BB">
        <w:rPr>
          <w:b w:val="0"/>
          <w:bCs w:val="0"/>
          <w:color w:val="0F0F3F" w:themeColor="text1" w:themeTint="FF" w:themeShade="FF"/>
          <w:sz w:val="28"/>
          <w:szCs w:val="28"/>
          <w:lang w:eastAsia="en-US"/>
        </w:rPr>
        <w:t>was not</w:t>
      </w:r>
      <w:bookmarkEnd w:id="498804221"/>
      <w:r w:rsidRPr="14E8CC34" w:rsidR="4612D877">
        <w:rPr>
          <w:b w:val="0"/>
          <w:bCs w:val="0"/>
          <w:color w:val="0F0F3F" w:themeColor="text1" w:themeTint="FF" w:themeShade="FF"/>
          <w:sz w:val="28"/>
          <w:szCs w:val="28"/>
          <w:lang w:eastAsia="en-US"/>
        </w:rPr>
        <w:t xml:space="preserve"> enough data. The T20 game has </w:t>
      </w:r>
      <w:r w:rsidR="4612D877">
        <w:rPr>
          <w:b w:val="0"/>
          <w:bCs w:val="0"/>
        </w:rPr>
        <w:t>specific needs that the present models cannot meet.</w:t>
      </w:r>
    </w:p>
    <w:p w:rsidR="00F44FD3" w:rsidP="00B97BA7" w:rsidRDefault="00F44FD3" w14:paraId="73A68802" w14:textId="77777777">
      <w:pPr>
        <w:pStyle w:val="Heading2"/>
        <w:framePr w:hSpace="0" w:wrap="auto" w:hAnchor="text" w:vAnchor="margin" w:yAlign="inline"/>
        <w:rPr>
          <w:rFonts w:ascii="Segoe UI" w:hAnsi="Segoe UI" w:eastAsia="Times New Roman" w:cs="Segoe UI"/>
          <w:b w:val="0"/>
          <w:color w:val="212529"/>
          <w:sz w:val="24"/>
          <w:szCs w:val="24"/>
        </w:rPr>
      </w:pPr>
    </w:p>
    <w:p w:rsidR="002C06E3" w:rsidP="00B97BA7" w:rsidRDefault="00F44FD3" w14:paraId="5C6FDC5D" w14:textId="327AB3DF">
      <w:pPr>
        <w:pStyle w:val="Heading2"/>
        <w:framePr w:hSpace="0" w:wrap="auto" w:hAnchor="text" w:vAnchor="margin" w:yAlign="inline"/>
      </w:pPr>
      <w:bookmarkStart w:name="_Toc96341555" w:id="6"/>
      <w:r w:rsidR="00F44FD3">
        <w:rPr/>
        <w:t>Methodology</w:t>
      </w:r>
      <w:bookmarkEnd w:id="6"/>
      <w:r w:rsidR="00B97BA7">
        <w:rPr/>
        <w:t xml:space="preserve"> </w:t>
      </w:r>
    </w:p>
    <w:p w:rsidR="00C86424" w:rsidP="14E8CC34" w:rsidRDefault="00C86424" w14:paraId="07BA2D65" w14:textId="4591CDCA">
      <w:pPr>
        <w:pStyle w:val="Heading2"/>
        <w:framePr w:hSpace="0" w:wrap="auto" w:hAnchor="text" w:vAnchor="margin" w:yAlign="inline"/>
        <w:rPr>
          <w:b w:val="0"/>
          <w:bCs w:val="0"/>
          <w:color w:val="0F0F3F" w:themeColor="text1" w:themeTint="FF" w:themeShade="FF"/>
          <w:sz w:val="28"/>
          <w:szCs w:val="28"/>
          <w:lang w:eastAsia="en-US"/>
        </w:rPr>
      </w:pPr>
      <w:r w:rsidRPr="14E8CC34" w:rsidR="5F0C4DA0">
        <w:rPr>
          <w:b w:val="0"/>
          <w:bCs w:val="0"/>
          <w:color w:val="0F0F3F" w:themeColor="text1" w:themeTint="FF" w:themeShade="FF"/>
          <w:sz w:val="28"/>
          <w:szCs w:val="28"/>
          <w:lang w:eastAsia="en-US"/>
        </w:rPr>
        <w:t>We used 8</w:t>
      </w:r>
      <w:r w:rsidRPr="14E8CC34" w:rsidR="094C7AF3">
        <w:rPr>
          <w:b w:val="0"/>
          <w:bCs w:val="0"/>
          <w:color w:val="0F0F3F" w:themeColor="text1" w:themeTint="FF" w:themeShade="FF"/>
          <w:sz w:val="28"/>
          <w:szCs w:val="28"/>
          <w:lang w:eastAsia="en-US"/>
        </w:rPr>
        <w:t xml:space="preserve"> machine learning algorithms </w:t>
      </w:r>
      <w:r w:rsidRPr="14E8CC34" w:rsidR="435CA2DA">
        <w:rPr>
          <w:b w:val="0"/>
          <w:bCs w:val="0"/>
          <w:color w:val="0F0F3F" w:themeColor="text1" w:themeTint="FF" w:themeShade="FF"/>
          <w:sz w:val="28"/>
          <w:szCs w:val="28"/>
          <w:lang w:eastAsia="en-US"/>
        </w:rPr>
        <w:t xml:space="preserve">Logistic Regression, Random Forest, </w:t>
      </w:r>
      <w:proofErr w:type="spellStart"/>
      <w:r w:rsidRPr="14E8CC34" w:rsidR="435CA2DA">
        <w:rPr>
          <w:b w:val="0"/>
          <w:bCs w:val="0"/>
          <w:color w:val="0F0F3F" w:themeColor="text1" w:themeTint="FF" w:themeShade="FF"/>
          <w:sz w:val="28"/>
          <w:szCs w:val="28"/>
          <w:lang w:eastAsia="en-US"/>
        </w:rPr>
        <w:t>KNeighbors</w:t>
      </w:r>
      <w:proofErr w:type="spellEnd"/>
      <w:r w:rsidRPr="14E8CC34" w:rsidR="435CA2DA">
        <w:rPr>
          <w:b w:val="0"/>
          <w:bCs w:val="0"/>
          <w:color w:val="0F0F3F" w:themeColor="text1" w:themeTint="FF" w:themeShade="FF"/>
          <w:sz w:val="28"/>
          <w:szCs w:val="28"/>
          <w:lang w:eastAsia="en-US"/>
        </w:rPr>
        <w:t xml:space="preserve">, Decision Tree, Ada Boost, Bagging, </w:t>
      </w:r>
      <w:r w:rsidRPr="14E8CC34" w:rsidR="49C3393E">
        <w:rPr>
          <w:b w:val="0"/>
          <w:bCs w:val="0"/>
          <w:color w:val="0F0F3F" w:themeColor="text1" w:themeTint="FF" w:themeShade="FF"/>
          <w:sz w:val="28"/>
          <w:szCs w:val="28"/>
          <w:lang w:eastAsia="en-US"/>
        </w:rPr>
        <w:t xml:space="preserve">Gradient Boosting, </w:t>
      </w:r>
      <w:proofErr w:type="spellStart"/>
      <w:r w:rsidRPr="14E8CC34" w:rsidR="49C3393E">
        <w:rPr>
          <w:b w:val="0"/>
          <w:bCs w:val="0"/>
          <w:color w:val="0F0F3F" w:themeColor="text1" w:themeTint="FF" w:themeShade="FF"/>
          <w:sz w:val="28"/>
          <w:szCs w:val="28"/>
          <w:lang w:eastAsia="en-US"/>
        </w:rPr>
        <w:t>XGBoost</w:t>
      </w:r>
      <w:proofErr w:type="spellEnd"/>
      <w:r w:rsidRPr="14E8CC34" w:rsidR="49C3393E">
        <w:rPr>
          <w:b w:val="0"/>
          <w:bCs w:val="0"/>
          <w:color w:val="0F0F3F" w:themeColor="text1" w:themeTint="FF" w:themeShade="FF"/>
          <w:sz w:val="28"/>
          <w:szCs w:val="28"/>
          <w:lang w:eastAsia="en-US"/>
        </w:rPr>
        <w:t xml:space="preserve">. 5-fold cross validation is </w:t>
      </w:r>
      <w:r w:rsidRPr="14E8CC34" w:rsidR="14B11916">
        <w:rPr>
          <w:b w:val="0"/>
          <w:bCs w:val="0"/>
          <w:color w:val="0F0F3F" w:themeColor="text1" w:themeTint="FF" w:themeShade="FF"/>
          <w:sz w:val="28"/>
          <w:szCs w:val="28"/>
          <w:lang w:eastAsia="en-US"/>
        </w:rPr>
        <w:t xml:space="preserve">being used. </w:t>
      </w:r>
      <w:bookmarkStart w:name="_Int_nhHM71OK" w:id="63116987"/>
      <w:r w:rsidRPr="14E8CC34" w:rsidR="3AC408FB">
        <w:rPr>
          <w:b w:val="0"/>
          <w:bCs w:val="0"/>
          <w:color w:val="0F0F3F" w:themeColor="text1" w:themeTint="FF" w:themeShade="FF"/>
          <w:sz w:val="28"/>
          <w:szCs w:val="28"/>
          <w:lang w:eastAsia="en-US"/>
        </w:rPr>
        <w:t>PCA does not help much but worse the condition in this dataset.</w:t>
      </w:r>
      <w:bookmarkEnd w:id="63116987"/>
      <w:r w:rsidRPr="14E8CC34" w:rsidR="14B11916">
        <w:rPr>
          <w:b w:val="0"/>
          <w:bCs w:val="0"/>
          <w:color w:val="0F0F3F" w:themeColor="text1" w:themeTint="FF" w:themeShade="FF"/>
          <w:sz w:val="28"/>
          <w:szCs w:val="28"/>
          <w:lang w:eastAsia="en-US"/>
        </w:rPr>
        <w:t xml:space="preserve"> Use</w:t>
      </w:r>
      <w:r w:rsidRPr="14E8CC34" w:rsidR="5F54EEF9">
        <w:rPr>
          <w:b w:val="0"/>
          <w:bCs w:val="0"/>
          <w:color w:val="0F0F3F" w:themeColor="text1" w:themeTint="FF" w:themeShade="FF"/>
          <w:sz w:val="28"/>
          <w:szCs w:val="28"/>
          <w:lang w:eastAsia="en-US"/>
        </w:rPr>
        <w:t>d</w:t>
      </w:r>
      <w:r w:rsidRPr="14E8CC34" w:rsidR="14B11916">
        <w:rPr>
          <w:b w:val="0"/>
          <w:bCs w:val="0"/>
          <w:color w:val="0F0F3F" w:themeColor="text1" w:themeTint="FF" w:themeShade="FF"/>
          <w:sz w:val="28"/>
          <w:szCs w:val="28"/>
          <w:lang w:eastAsia="en-US"/>
        </w:rPr>
        <w:t xml:space="preserve"> Super leaner to combine our best model into a single layer.</w:t>
      </w:r>
      <w:r w:rsidRPr="14E8CC34" w:rsidR="7FED011B">
        <w:rPr>
          <w:b w:val="0"/>
          <w:bCs w:val="0"/>
          <w:color w:val="0F0F3F" w:themeColor="text1" w:themeTint="FF" w:themeShade="FF"/>
          <w:sz w:val="28"/>
          <w:szCs w:val="28"/>
          <w:lang w:eastAsia="en-US"/>
        </w:rPr>
        <w:t xml:space="preserve"> </w:t>
      </w:r>
      <w:r w:rsidRPr="14E8CC34" w:rsidR="23E88812">
        <w:rPr>
          <w:b w:val="0"/>
          <w:bCs w:val="0"/>
          <w:color w:val="0F0F3F" w:themeColor="text1" w:themeTint="FF" w:themeShade="FF"/>
          <w:sz w:val="28"/>
          <w:szCs w:val="28"/>
          <w:lang w:eastAsia="en-US"/>
        </w:rPr>
        <w:t>The highest</w:t>
      </w:r>
      <w:r w:rsidRPr="14E8CC34" w:rsidR="7FED011B">
        <w:rPr>
          <w:b w:val="0"/>
          <w:bCs w:val="0"/>
          <w:color w:val="0F0F3F" w:themeColor="text1" w:themeTint="FF" w:themeShade="FF"/>
          <w:sz w:val="28"/>
          <w:szCs w:val="28"/>
          <w:lang w:eastAsia="en-US"/>
        </w:rPr>
        <w:t xml:space="preserve"> accuracy we can achieve is 94 percent with an </w:t>
      </w:r>
      <w:r w:rsidRPr="14E8CC34" w:rsidR="3D131A91">
        <w:rPr>
          <w:b w:val="0"/>
          <w:bCs w:val="0"/>
          <w:color w:val="0F0F3F" w:themeColor="text1" w:themeTint="FF" w:themeShade="FF"/>
          <w:sz w:val="28"/>
          <w:szCs w:val="28"/>
          <w:lang w:eastAsia="en-US"/>
        </w:rPr>
        <w:t>Super Leaner</w:t>
      </w:r>
      <w:r w:rsidRPr="14E8CC34" w:rsidR="7FED011B">
        <w:rPr>
          <w:b w:val="0"/>
          <w:bCs w:val="0"/>
          <w:color w:val="0F0F3F" w:themeColor="text1" w:themeTint="FF" w:themeShade="FF"/>
          <w:sz w:val="28"/>
          <w:szCs w:val="28"/>
          <w:lang w:eastAsia="en-US"/>
        </w:rPr>
        <w:t xml:space="preserve"> which is </w:t>
      </w:r>
      <w:r w:rsidRPr="14E8CC34" w:rsidR="4EB71211">
        <w:rPr>
          <w:b w:val="0"/>
          <w:bCs w:val="0"/>
          <w:color w:val="0F0F3F" w:themeColor="text1" w:themeTint="FF" w:themeShade="FF"/>
          <w:sz w:val="28"/>
          <w:szCs w:val="28"/>
          <w:lang w:eastAsia="en-US"/>
        </w:rPr>
        <w:t>pretty</w:t>
      </w:r>
      <w:r w:rsidRPr="14E8CC34" w:rsidR="7FED011B">
        <w:rPr>
          <w:b w:val="0"/>
          <w:bCs w:val="0"/>
          <w:color w:val="0F0F3F" w:themeColor="text1" w:themeTint="FF" w:themeShade="FF"/>
          <w:sz w:val="28"/>
          <w:szCs w:val="28"/>
          <w:lang w:eastAsia="en-US"/>
        </w:rPr>
        <w:t xml:space="preserve"> Good</w:t>
      </w:r>
      <w:r w:rsidRPr="14E8CC34" w:rsidR="7FED011B">
        <w:rPr>
          <w:b w:val="0"/>
          <w:bCs w:val="0"/>
          <w:color w:val="0F0F3F" w:themeColor="text1" w:themeTint="FF" w:themeShade="FF"/>
          <w:sz w:val="28"/>
          <w:szCs w:val="28"/>
          <w:lang w:eastAsia="en-US"/>
        </w:rPr>
        <w:t>!</w:t>
      </w:r>
    </w:p>
    <w:p w:rsidR="00C86424" w:rsidP="14E8CC34" w:rsidRDefault="00C86424" w14:paraId="0A99617A" w14:textId="6DFA4C5A">
      <w:pPr>
        <w:pStyle w:val="Heading2"/>
      </w:pPr>
    </w:p>
    <w:p w:rsidR="00E53999" w:rsidP="14E8CC34" w:rsidRDefault="00E53999" w14:paraId="14DA763F" w14:textId="2363EED5">
      <w:pPr>
        <w:pStyle w:val="Heading2"/>
      </w:pPr>
      <w:bookmarkStart w:name="_Toc96341556" w:id="7"/>
      <w:r w:rsidR="00F44FD3">
        <w:rPr/>
        <w:t>Results Section</w:t>
      </w:r>
      <w:bookmarkEnd w:id="7"/>
    </w:p>
    <w:p w:rsidR="00C86424" w:rsidP="14E8CC34" w:rsidRDefault="00C86424" w14:paraId="723378E5" w14:textId="0C8462A5">
      <w:pPr>
        <w:pStyle w:val="Normal"/>
        <w:rPr>
          <w:b w:val="0"/>
          <w:bCs w:val="0"/>
        </w:rPr>
      </w:pPr>
      <w:r w:rsidR="5A440F8E">
        <w:rPr>
          <w:b w:val="0"/>
          <w:bCs w:val="0"/>
        </w:rPr>
        <w:t xml:space="preserve">The accuracy is </w:t>
      </w:r>
      <w:bookmarkStart w:name="_Int_XvTYMAwh" w:id="298003270"/>
      <w:r w:rsidR="0676CBAB">
        <w:rPr>
          <w:b w:val="0"/>
          <w:bCs w:val="0"/>
        </w:rPr>
        <w:t>94%</w:t>
      </w:r>
      <w:bookmarkEnd w:id="298003270"/>
      <w:r w:rsidR="5A440F8E">
        <w:rPr>
          <w:b w:val="0"/>
          <w:bCs w:val="0"/>
        </w:rPr>
        <w:t xml:space="preserve">, approximately 3.2 percent of losing teams are classified as </w:t>
      </w:r>
      <w:r w:rsidR="0EECE465">
        <w:rPr>
          <w:b w:val="0"/>
          <w:bCs w:val="0"/>
        </w:rPr>
        <w:t>winning.</w:t>
      </w:r>
      <w:r w:rsidR="5A440F8E">
        <w:rPr>
          <w:b w:val="0"/>
          <w:bCs w:val="0"/>
        </w:rPr>
        <w:t xml:space="preserve"> By using this example, we are </w:t>
      </w:r>
      <w:r w:rsidR="5A440F8E">
        <w:rPr>
          <w:b w:val="0"/>
          <w:bCs w:val="0"/>
        </w:rPr>
        <w:t>attempting</w:t>
      </w:r>
      <w:r w:rsidR="5A440F8E">
        <w:rPr>
          <w:b w:val="0"/>
          <w:bCs w:val="0"/>
        </w:rPr>
        <w:t xml:space="preserve"> to demonstrate that accuracy is not a good metric when the data set is uneven. In such cases, using accuracy might lead to a false interpretation of the findings.</w:t>
      </w:r>
    </w:p>
    <w:p w:rsidR="00C86424" w:rsidP="14E8CC34" w:rsidRDefault="00C86424" w14:paraId="75D1030D" w14:textId="43862CA9">
      <w:pPr>
        <w:pStyle w:val="Normal"/>
        <w:framePr w:hSpace="0" w:wrap="auto" w:hAnchor="text" w:vAnchor="margin" w:yAlign="inline"/>
        <w:rPr>
          <w:b w:val="0"/>
          <w:bCs w:val="0"/>
        </w:rPr>
      </w:pPr>
      <w:r w:rsidR="5A440F8E">
        <w:rPr>
          <w:b w:val="0"/>
          <w:bCs w:val="0"/>
        </w:rPr>
        <w:t xml:space="preserve">R^2 = coefficient of determination </w:t>
      </w:r>
      <w:r>
        <w:br/>
      </w:r>
      <w:r w:rsidR="5A440F8E">
        <w:rPr>
          <w:b w:val="0"/>
          <w:bCs w:val="0"/>
        </w:rPr>
        <w:t xml:space="preserve">RSS = sum of squares of residuals </w:t>
      </w:r>
      <w:r>
        <w:br/>
      </w:r>
      <w:r w:rsidR="5A440F8E">
        <w:rPr>
          <w:b w:val="0"/>
          <w:bCs w:val="0"/>
        </w:rPr>
        <w:t xml:space="preserve">TSS = total sum of squares </w:t>
      </w:r>
      <w:r>
        <w:br/>
      </w:r>
      <w:r w:rsidR="5A440F8E">
        <w:rPr>
          <w:b w:val="0"/>
          <w:bCs w:val="0"/>
        </w:rPr>
        <w:t>R^2 = 1 - (RSS/TSS)</w:t>
      </w:r>
    </w:p>
    <w:p w:rsidR="00C86424" w:rsidP="14E8CC34" w:rsidRDefault="00C86424" w14:paraId="56926AF4" w14:textId="073ADF81">
      <w:pPr>
        <w:pStyle w:val="Normal"/>
        <w:framePr w:hSpace="0" w:wrap="auto" w:hAnchor="text" w:vAnchor="margin" w:yAlign="inline"/>
      </w:pPr>
      <w:r w:rsidR="5A440F8E">
        <w:drawing>
          <wp:inline wp14:editId="06AE1B83" wp14:anchorId="4F9CD251">
            <wp:extent cx="4572000" cy="2466975"/>
            <wp:effectExtent l="0" t="0" r="0" b="0"/>
            <wp:docPr id="335497283" name="" title=""/>
            <wp:cNvGraphicFramePr>
              <a:graphicFrameLocks noChangeAspect="1"/>
            </wp:cNvGraphicFramePr>
            <a:graphic>
              <a:graphicData uri="http://schemas.openxmlformats.org/drawingml/2006/picture">
                <pic:pic>
                  <pic:nvPicPr>
                    <pic:cNvPr id="0" name=""/>
                    <pic:cNvPicPr/>
                  </pic:nvPicPr>
                  <pic:blipFill>
                    <a:blip r:embed="Red6548a37ccc432c">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00C86424" w:rsidP="14E8CC34" w:rsidRDefault="00C86424" w14:paraId="18F8C9D5" w14:textId="3D61B5C3">
      <w:pPr>
        <w:pStyle w:val="Normal"/>
        <w:framePr w:hSpace="0" w:wrap="auto" w:hAnchor="text" w:vAnchor="margin" w:yAlign="inline"/>
      </w:pPr>
    </w:p>
    <w:p w:rsidR="00C86424" w:rsidP="14E8CC34" w:rsidRDefault="00C86424" w14:paraId="7967D31A" w14:textId="49ABF6CC">
      <w:pPr>
        <w:pStyle w:val="Normal"/>
        <w:framePr w:hSpace="0" w:wrap="auto" w:hAnchor="text" w:vAnchor="margin" w:yAlign="inline"/>
        <w:rPr>
          <w:b w:val="0"/>
          <w:bCs w:val="0"/>
        </w:rPr>
      </w:pPr>
      <w:r w:rsidR="5A440F8E">
        <w:rPr>
          <w:b w:val="0"/>
          <w:bCs w:val="0"/>
        </w:rPr>
        <w:t>A good classifier should have a r2_score of 1 (high</w:t>
      </w:r>
      <w:r w:rsidR="3F45F903">
        <w:rPr>
          <w:b w:val="0"/>
          <w:bCs w:val="0"/>
        </w:rPr>
        <w:t>). As</w:t>
      </w:r>
      <w:r w:rsidR="5A440F8E">
        <w:rPr>
          <w:b w:val="0"/>
          <w:bCs w:val="0"/>
        </w:rPr>
        <w:t xml:space="preserve"> the numerator sum of squares of residuals </w:t>
      </w:r>
      <w:r w:rsidR="0641D9AF">
        <w:rPr>
          <w:b w:val="0"/>
          <w:bCs w:val="0"/>
        </w:rPr>
        <w:t>(RSS</w:t>
      </w:r>
      <w:r w:rsidR="5A440F8E">
        <w:rPr>
          <w:b w:val="0"/>
          <w:bCs w:val="0"/>
        </w:rPr>
        <w:t xml:space="preserve">) becomes lower </w:t>
      </w:r>
      <w:r w:rsidR="3E3EE729">
        <w:rPr>
          <w:b w:val="0"/>
          <w:bCs w:val="0"/>
        </w:rPr>
        <w:t>than</w:t>
      </w:r>
      <w:r w:rsidR="5A440F8E">
        <w:rPr>
          <w:b w:val="0"/>
          <w:bCs w:val="0"/>
        </w:rPr>
        <w:t xml:space="preserve"> precision tends to 1.</w:t>
      </w:r>
    </w:p>
    <w:p w:rsidR="00C86424" w:rsidP="14E8CC34" w:rsidRDefault="00C86424" w14:paraId="2A7DCE1B" w14:textId="4F9D2E90">
      <w:pPr>
        <w:pStyle w:val="Normal"/>
      </w:pPr>
    </w:p>
    <w:p w:rsidR="00C86424" w:rsidP="14E8CC34" w:rsidRDefault="00C86424" w14:paraId="04C67E05" w14:textId="0DE1C75C">
      <w:pPr>
        <w:pStyle w:val="Normal"/>
        <w:framePr w:hSpace="0" w:wrap="auto" w:hAnchor="text" w:vAnchor="margin" w:yAlign="inline"/>
      </w:pPr>
      <w:r w:rsidR="5A440F8E">
        <w:drawing>
          <wp:inline wp14:editId="6B42AAC2" wp14:anchorId="0AEC117D">
            <wp:extent cx="4572000" cy="2057400"/>
            <wp:effectExtent l="0" t="0" r="0" b="0"/>
            <wp:docPr id="1074260280" name="" title=""/>
            <wp:cNvGraphicFramePr>
              <a:graphicFrameLocks noChangeAspect="1"/>
            </wp:cNvGraphicFramePr>
            <a:graphic>
              <a:graphicData uri="http://schemas.openxmlformats.org/drawingml/2006/picture">
                <pic:pic>
                  <pic:nvPicPr>
                    <pic:cNvPr id="0" name=""/>
                    <pic:cNvPicPr/>
                  </pic:nvPicPr>
                  <pic:blipFill>
                    <a:blip r:embed="R8fa86bb95f844948">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5A440F8E" w:rsidP="14E8CC34" w:rsidRDefault="5A440F8E" w14:paraId="4E69B863" w14:textId="61E8FA60">
      <w:pPr>
        <w:pStyle w:val="Normal"/>
      </w:pPr>
      <w:r w:rsidR="5A440F8E">
        <w:drawing>
          <wp:inline wp14:editId="12458E98" wp14:anchorId="650BA2F7">
            <wp:extent cx="4572000" cy="2381250"/>
            <wp:effectExtent l="0" t="0" r="0" b="0"/>
            <wp:docPr id="811166933" name="" title=""/>
            <wp:cNvGraphicFramePr>
              <a:graphicFrameLocks noChangeAspect="1"/>
            </wp:cNvGraphicFramePr>
            <a:graphic>
              <a:graphicData uri="http://schemas.openxmlformats.org/drawingml/2006/picture">
                <pic:pic>
                  <pic:nvPicPr>
                    <pic:cNvPr id="0" name=""/>
                    <pic:cNvPicPr/>
                  </pic:nvPicPr>
                  <pic:blipFill>
                    <a:blip r:embed="R2c4dda11c28347d3">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5A440F8E" w:rsidP="14E8CC34" w:rsidRDefault="5A440F8E" w14:paraId="261299AF" w14:textId="63C4E6A3">
      <w:pPr>
        <w:pStyle w:val="Normal"/>
        <w:rPr>
          <w:b w:val="0"/>
          <w:bCs w:val="0"/>
        </w:rPr>
      </w:pPr>
      <w:r w:rsidR="5A440F8E">
        <w:rPr>
          <w:b w:val="0"/>
          <w:bCs w:val="0"/>
        </w:rPr>
        <w:t xml:space="preserve">Observation reveals that traits such as team1, team2, loser and </w:t>
      </w:r>
      <w:r w:rsidR="3FCB320B">
        <w:rPr>
          <w:b w:val="0"/>
          <w:bCs w:val="0"/>
        </w:rPr>
        <w:t>toss winner</w:t>
      </w:r>
      <w:r w:rsidR="5A440F8E">
        <w:rPr>
          <w:b w:val="0"/>
          <w:bCs w:val="0"/>
        </w:rPr>
        <w:t xml:space="preserve"> are more relevant than others.</w:t>
      </w:r>
    </w:p>
    <w:p w:rsidR="003C16D9" w:rsidP="006F4AAC" w:rsidRDefault="00F44FD3" w14:paraId="1DB554D1" w14:textId="1C891406">
      <w:pPr>
        <w:pStyle w:val="Heading2"/>
        <w:framePr w:hSpace="0" w:wrap="auto" w:hAnchor="text" w:vAnchor="margin" w:yAlign="inline"/>
      </w:pPr>
      <w:bookmarkStart w:name="_Toc96341557" w:id="8"/>
      <w:r w:rsidR="00F44FD3">
        <w:rPr/>
        <w:t>Discussion</w:t>
      </w:r>
      <w:bookmarkEnd w:id="8"/>
    </w:p>
    <w:p w:rsidR="779212A6" w:rsidP="14E8CC34" w:rsidRDefault="779212A6" w14:paraId="3A82C0FC" w14:textId="4697E531">
      <w:pPr>
        <w:pStyle w:val="Normal"/>
        <w:bidi w:val="0"/>
        <w:spacing w:before="0" w:beforeAutospacing="off" w:after="0" w:afterAutospacing="off" w:line="276" w:lineRule="auto"/>
        <w:ind w:left="0" w:right="0"/>
        <w:jc w:val="both"/>
        <w:rPr>
          <w:b w:val="0"/>
          <w:bCs w:val="0"/>
          <w:color w:val="0F0F3F" w:themeColor="text1" w:themeTint="FF" w:themeShade="FF"/>
          <w:sz w:val="28"/>
          <w:szCs w:val="28"/>
          <w:lang w:eastAsia="en-US"/>
        </w:rPr>
      </w:pPr>
      <w:r w:rsidRPr="14E8CC34" w:rsidR="779212A6">
        <w:rPr>
          <w:b w:val="0"/>
          <w:bCs w:val="0"/>
          <w:color w:val="0F0F3F" w:themeColor="text1" w:themeTint="FF" w:themeShade="FF"/>
          <w:sz w:val="28"/>
          <w:szCs w:val="28"/>
          <w:lang w:eastAsia="en-US"/>
        </w:rPr>
        <w:t xml:space="preserve">In this report, we present the outcomes of a thorough examination of several elements of metrics used in the game together with practical visualizations, </w:t>
      </w:r>
      <w:r w:rsidRPr="14E8CC34" w:rsidR="779212A6">
        <w:rPr>
          <w:b w:val="0"/>
          <w:bCs w:val="0"/>
          <w:color w:val="0F0F3F" w:themeColor="text1" w:themeTint="FF" w:themeShade="FF"/>
          <w:sz w:val="28"/>
          <w:szCs w:val="28"/>
          <w:lang w:eastAsia="en-US"/>
        </w:rPr>
        <w:t>utilizing</w:t>
      </w:r>
      <w:r w:rsidRPr="14E8CC34" w:rsidR="779212A6">
        <w:rPr>
          <w:b w:val="0"/>
          <w:bCs w:val="0"/>
          <w:color w:val="0F0F3F" w:themeColor="text1" w:themeTint="FF" w:themeShade="FF"/>
          <w:sz w:val="28"/>
          <w:szCs w:val="28"/>
          <w:lang w:eastAsia="en-US"/>
        </w:rPr>
        <w:t xml:space="preserve"> a detailed dataset of all the matches played in the history of the IPL. We had difficulties ranking the players, but we overcome them by modeling their strengths and weaknesses against specific opponents, their performance on a specific surface, etc. These are facts that can be </w:t>
      </w:r>
      <w:bookmarkStart w:name="_Int_aInoTBsY" w:id="893081298"/>
      <w:r w:rsidRPr="14E8CC34" w:rsidR="779212A6">
        <w:rPr>
          <w:b w:val="0"/>
          <w:bCs w:val="0"/>
          <w:color w:val="0F0F3F" w:themeColor="text1" w:themeTint="FF" w:themeShade="FF"/>
          <w:sz w:val="28"/>
          <w:szCs w:val="28"/>
          <w:lang w:eastAsia="en-US"/>
        </w:rPr>
        <w:t>especially useful</w:t>
      </w:r>
      <w:bookmarkEnd w:id="893081298"/>
      <w:r w:rsidRPr="14E8CC34" w:rsidR="779212A6">
        <w:rPr>
          <w:b w:val="0"/>
          <w:bCs w:val="0"/>
          <w:color w:val="0F0F3F" w:themeColor="text1" w:themeTint="FF" w:themeShade="FF"/>
          <w:sz w:val="28"/>
          <w:szCs w:val="28"/>
          <w:lang w:eastAsia="en-US"/>
        </w:rPr>
        <w:t xml:space="preserve"> and can provide the team with a significant competitive advantage. The players have also been ranked using machine learning methods according to the Player Ranking Index. Using the suggested technique, forecasts' accuracy rose to 94%.</w:t>
      </w:r>
    </w:p>
    <w:p w:rsidR="00C86424" w:rsidP="14E8CC34" w:rsidRDefault="00C86424" w14:paraId="66EF50E7" w14:noSpellErr="1" w14:textId="0E72EA25">
      <w:pPr>
        <w:pStyle w:val="Normal"/>
        <w:bidi w:val="0"/>
        <w:spacing w:before="0" w:beforeAutospacing="off" w:after="0" w:afterAutospacing="off" w:line="276" w:lineRule="auto"/>
        <w:ind w:left="0" w:right="0"/>
        <w:jc w:val="both"/>
        <w:rPr>
          <w:b w:val="0"/>
          <w:bCs w:val="0"/>
          <w:color w:val="0F0F3F" w:themeColor="text1" w:themeTint="FF" w:themeShade="FF"/>
          <w:sz w:val="28"/>
          <w:szCs w:val="28"/>
          <w:lang w:eastAsia="en-US"/>
        </w:rPr>
      </w:pPr>
    </w:p>
    <w:p w:rsidR="003C16D9" w:rsidP="006F4AAC" w:rsidRDefault="00F44FD3" w14:paraId="3FBC0F31" w14:textId="03517482">
      <w:pPr>
        <w:pStyle w:val="Heading2"/>
        <w:framePr w:hSpace="0" w:wrap="auto" w:hAnchor="text" w:vAnchor="margin" w:yAlign="inline"/>
      </w:pPr>
      <w:bookmarkStart w:name="_Toc96341558" w:id="9"/>
      <w:r w:rsidR="00F44FD3">
        <w:rPr/>
        <w:t>Conclusion</w:t>
      </w:r>
      <w:bookmarkEnd w:id="9"/>
    </w:p>
    <w:p w:rsidRPr="00F44FD3" w:rsidR="00F44FD3" w:rsidP="14E8CC34" w:rsidRDefault="00F44FD3" w14:paraId="6DC0A585" w14:textId="7551FC60">
      <w:pPr>
        <w:pStyle w:val="Normal"/>
        <w:bidi w:val="0"/>
        <w:spacing w:before="0" w:beforeAutospacing="off" w:after="0" w:afterAutospacing="off" w:line="276" w:lineRule="auto"/>
        <w:ind w:left="0" w:right="0"/>
        <w:jc w:val="both"/>
        <w:rPr>
          <w:b w:val="0"/>
          <w:bCs w:val="0"/>
          <w:color w:val="0F0F3F" w:themeColor="text1" w:themeTint="FF" w:themeShade="FF"/>
          <w:sz w:val="28"/>
          <w:szCs w:val="28"/>
          <w:lang w:eastAsia="en-US"/>
        </w:rPr>
      </w:pPr>
      <w:bookmarkStart w:name="_Int_cFOD6Qzf" w:id="2065525350"/>
      <w:r w:rsidRPr="14E8CC34" w:rsidR="680EB041">
        <w:rPr>
          <w:b w:val="0"/>
          <w:bCs w:val="0"/>
          <w:color w:val="0F0F3F" w:themeColor="text1" w:themeTint="FF" w:themeShade="FF"/>
          <w:sz w:val="28"/>
          <w:szCs w:val="28"/>
          <w:lang w:eastAsia="en-US"/>
        </w:rPr>
        <w:t>The goal is to create a model that uses the best machine learning strategy to predict who will win the game.</w:t>
      </w:r>
      <w:bookmarkEnd w:id="2065525350"/>
      <w:r w:rsidRPr="14E8CC34" w:rsidR="680EB041">
        <w:rPr>
          <w:b w:val="0"/>
          <w:bCs w:val="0"/>
          <w:color w:val="0F0F3F" w:themeColor="text1" w:themeTint="FF" w:themeShade="FF"/>
          <w:sz w:val="28"/>
          <w:szCs w:val="28"/>
          <w:lang w:eastAsia="en-US"/>
        </w:rPr>
        <w:t xml:space="preserve"> </w:t>
      </w:r>
      <w:r w:rsidRPr="14E8CC34" w:rsidR="5C1AFA21">
        <w:rPr>
          <w:b w:val="0"/>
          <w:bCs w:val="0"/>
          <w:color w:val="0F0F3F" w:themeColor="text1" w:themeTint="FF" w:themeShade="FF"/>
          <w:sz w:val="28"/>
          <w:szCs w:val="28"/>
          <w:lang w:eastAsia="en-US"/>
        </w:rPr>
        <w:t>Also,</w:t>
      </w:r>
      <w:r w:rsidRPr="14E8CC34" w:rsidR="680EB041">
        <w:rPr>
          <w:b w:val="0"/>
          <w:bCs w:val="0"/>
          <w:color w:val="0F0F3F" w:themeColor="text1" w:themeTint="FF" w:themeShade="FF"/>
          <w:sz w:val="28"/>
          <w:szCs w:val="28"/>
          <w:lang w:eastAsia="en-US"/>
        </w:rPr>
        <w:t xml:space="preserve"> </w:t>
      </w:r>
      <w:r w:rsidRPr="14E8CC34" w:rsidR="667653C7">
        <w:rPr>
          <w:b w:val="0"/>
          <w:bCs w:val="0"/>
          <w:color w:val="0F0F3F" w:themeColor="text1" w:themeTint="FF" w:themeShade="FF"/>
          <w:sz w:val="28"/>
          <w:szCs w:val="28"/>
          <w:lang w:eastAsia="en-US"/>
        </w:rPr>
        <w:t>our</w:t>
      </w:r>
      <w:r w:rsidRPr="14E8CC34" w:rsidR="680EB041">
        <w:rPr>
          <w:b w:val="0"/>
          <w:bCs w:val="0"/>
          <w:color w:val="0F0F3F" w:themeColor="text1" w:themeTint="FF" w:themeShade="FF"/>
          <w:sz w:val="28"/>
          <w:szCs w:val="28"/>
          <w:lang w:eastAsia="en-US"/>
        </w:rPr>
        <w:t xml:space="preserve"> </w:t>
      </w:r>
      <w:r w:rsidRPr="14E8CC34" w:rsidR="680EB041">
        <w:rPr>
          <w:b w:val="0"/>
          <w:bCs w:val="0"/>
          <w:color w:val="0F0F3F" w:themeColor="text1" w:themeTint="FF" w:themeShade="FF"/>
          <w:sz w:val="28"/>
          <w:szCs w:val="28"/>
          <w:lang w:eastAsia="en-US"/>
        </w:rPr>
        <w:t>objective</w:t>
      </w:r>
      <w:r w:rsidRPr="14E8CC34" w:rsidR="680EB041">
        <w:rPr>
          <w:b w:val="0"/>
          <w:bCs w:val="0"/>
          <w:color w:val="0F0F3F" w:themeColor="text1" w:themeTint="FF" w:themeShade="FF"/>
          <w:sz w:val="28"/>
          <w:szCs w:val="28"/>
          <w:lang w:eastAsia="en-US"/>
        </w:rPr>
        <w:t xml:space="preserve"> is to provide reliable prediction with fewer features and tests. Only 17 essential characteristics are considered in this study. Different categorization methods were applied. Gradient boosting, Ada boost, </w:t>
      </w:r>
      <w:r w:rsidRPr="14E8CC34" w:rsidR="7E41B17F">
        <w:rPr>
          <w:b w:val="0"/>
          <w:bCs w:val="0"/>
          <w:color w:val="0F0F3F" w:themeColor="text1" w:themeTint="FF" w:themeShade="FF"/>
          <w:sz w:val="28"/>
          <w:szCs w:val="28"/>
          <w:lang w:eastAsia="en-US"/>
        </w:rPr>
        <w:t>Boost</w:t>
      </w:r>
      <w:r w:rsidRPr="14E8CC34" w:rsidR="680EB041">
        <w:rPr>
          <w:b w:val="0"/>
          <w:bCs w:val="0"/>
          <w:color w:val="0F0F3F" w:themeColor="text1" w:themeTint="FF" w:themeShade="FF"/>
          <w:sz w:val="28"/>
          <w:szCs w:val="28"/>
          <w:lang w:eastAsia="en-US"/>
        </w:rPr>
        <w:t xml:space="preserve">, and bagging are </w:t>
      </w:r>
      <w:r w:rsidRPr="14E8CC34" w:rsidR="3CF095B8">
        <w:rPr>
          <w:b w:val="0"/>
          <w:bCs w:val="0"/>
          <w:color w:val="0F0F3F" w:themeColor="text1" w:themeTint="FF" w:themeShade="FF"/>
          <w:sz w:val="28"/>
          <w:szCs w:val="28"/>
          <w:lang w:eastAsia="en-US"/>
        </w:rPr>
        <w:t>some</w:t>
      </w:r>
      <w:r w:rsidRPr="14E8CC34" w:rsidR="680EB041">
        <w:rPr>
          <w:b w:val="0"/>
          <w:bCs w:val="0"/>
          <w:color w:val="0F0F3F" w:themeColor="text1" w:themeTint="FF" w:themeShade="FF"/>
          <w:sz w:val="28"/>
          <w:szCs w:val="28"/>
          <w:lang w:eastAsia="en-US"/>
        </w:rPr>
        <w:t xml:space="preserve"> of the techniques used. The data was pre-processed before being </w:t>
      </w:r>
      <w:r w:rsidRPr="14E8CC34" w:rsidR="680EB041">
        <w:rPr>
          <w:b w:val="0"/>
          <w:bCs w:val="0"/>
          <w:color w:val="0F0F3F" w:themeColor="text1" w:themeTint="FF" w:themeShade="FF"/>
          <w:sz w:val="28"/>
          <w:szCs w:val="28"/>
          <w:lang w:eastAsia="en-US"/>
        </w:rPr>
        <w:t>utilized</w:t>
      </w:r>
      <w:r w:rsidRPr="14E8CC34" w:rsidR="680EB041">
        <w:rPr>
          <w:b w:val="0"/>
          <w:bCs w:val="0"/>
          <w:color w:val="0F0F3F" w:themeColor="text1" w:themeTint="FF" w:themeShade="FF"/>
          <w:sz w:val="28"/>
          <w:szCs w:val="28"/>
          <w:lang w:eastAsia="en-US"/>
        </w:rPr>
        <w:t xml:space="preserve"> in the model. In this paradigm, the </w:t>
      </w:r>
      <w:r w:rsidRPr="14E8CC34" w:rsidR="0DAFFFEB">
        <w:rPr>
          <w:b w:val="0"/>
          <w:bCs w:val="0"/>
          <w:color w:val="0F0F3F" w:themeColor="text1" w:themeTint="FF" w:themeShade="FF"/>
          <w:sz w:val="28"/>
          <w:szCs w:val="28"/>
          <w:lang w:eastAsia="en-US"/>
        </w:rPr>
        <w:t>Super Learner</w:t>
      </w:r>
      <w:r w:rsidRPr="14E8CC34" w:rsidR="680EB041">
        <w:rPr>
          <w:b w:val="0"/>
          <w:bCs w:val="0"/>
          <w:color w:val="0F0F3F" w:themeColor="text1" w:themeTint="FF" w:themeShade="FF"/>
          <w:sz w:val="28"/>
          <w:szCs w:val="28"/>
          <w:lang w:eastAsia="en-US"/>
        </w:rPr>
        <w:t xml:space="preserve"> approach produced the greatest results. Other approaches, </w:t>
      </w:r>
      <w:r w:rsidRPr="14E8CC34" w:rsidR="658BDB49">
        <w:rPr>
          <w:b w:val="0"/>
          <w:bCs w:val="0"/>
          <w:color w:val="0F0F3F" w:themeColor="text1" w:themeTint="FF" w:themeShade="FF"/>
          <w:sz w:val="28"/>
          <w:szCs w:val="28"/>
          <w:lang w:eastAsia="en-US"/>
        </w:rPr>
        <w:t>like</w:t>
      </w:r>
      <w:r w:rsidRPr="14E8CC34" w:rsidR="680EB041">
        <w:rPr>
          <w:b w:val="0"/>
          <w:bCs w:val="0"/>
          <w:color w:val="0F0F3F" w:themeColor="text1" w:themeTint="FF" w:themeShade="FF"/>
          <w:sz w:val="28"/>
          <w:szCs w:val="28"/>
          <w:lang w:eastAsia="en-US"/>
        </w:rPr>
        <w:t xml:space="preserve"> clustering, association rules, and evolutionary algorithms, may be used to broaden this. Given the limitations of this study, it is necessary to create more complex models that combine </w:t>
      </w:r>
      <w:bookmarkStart w:name="_Int_ziwG3CPf" w:id="478129027"/>
      <w:r w:rsidRPr="14E8CC34" w:rsidR="3DBA083D">
        <w:rPr>
          <w:b w:val="0"/>
          <w:bCs w:val="0"/>
          <w:color w:val="0F0F3F" w:themeColor="text1" w:themeTint="FF" w:themeShade="FF"/>
          <w:sz w:val="28"/>
          <w:szCs w:val="28"/>
          <w:lang w:eastAsia="en-US"/>
        </w:rPr>
        <w:t>diverse types</w:t>
      </w:r>
      <w:bookmarkEnd w:id="478129027"/>
      <w:r w:rsidRPr="14E8CC34" w:rsidR="680EB041">
        <w:rPr>
          <w:b w:val="0"/>
          <w:bCs w:val="0"/>
          <w:color w:val="0F0F3F" w:themeColor="text1" w:themeTint="FF" w:themeShade="FF"/>
          <w:sz w:val="28"/>
          <w:szCs w:val="28"/>
          <w:lang w:eastAsia="en-US"/>
        </w:rPr>
        <w:t xml:space="preserve"> of data to achieve greater accuracy for early match prediction.</w:t>
      </w:r>
    </w:p>
    <w:p w:rsidR="00C86424" w:rsidP="006F4AAC" w:rsidRDefault="00C86424" w14:paraId="397D89D4" w14:textId="77777777">
      <w:pPr>
        <w:pStyle w:val="Heading2"/>
        <w:framePr w:hSpace="0" w:wrap="auto" w:hAnchor="text" w:vAnchor="margin" w:yAlign="inline"/>
      </w:pPr>
    </w:p>
    <w:p w:rsidR="00C86424" w:rsidP="006F4AAC" w:rsidRDefault="00C86424" w14:paraId="23DA0B3B" w14:textId="77777777">
      <w:pPr>
        <w:pStyle w:val="Heading2"/>
        <w:framePr w:hSpace="0" w:wrap="auto" w:hAnchor="text" w:vAnchor="margin" w:yAlign="inline"/>
      </w:pPr>
    </w:p>
    <w:p w:rsidR="003C16D9" w:rsidP="006F4AAC" w:rsidRDefault="00F44FD3" w14:paraId="526B6793" w14:textId="53755802">
      <w:pPr>
        <w:pStyle w:val="Heading2"/>
        <w:framePr w:hSpace="0" w:wrap="auto" w:hAnchor="text" w:vAnchor="margin" w:yAlign="inline"/>
      </w:pPr>
      <w:bookmarkStart w:name="_Toc96341559" w:id="10"/>
      <w:r w:rsidR="00F44FD3">
        <w:rPr/>
        <w:t>Contributions/References</w:t>
      </w:r>
      <w:bookmarkEnd w:id="10"/>
    </w:p>
    <w:p w:rsidRPr="00281069" w:rsidR="00281069" w:rsidP="14E8CC34" w:rsidRDefault="00281069" w14:paraId="57BE1486" w14:textId="4715B98E">
      <w:pPr>
        <w:pStyle w:val="Normal"/>
      </w:pPr>
      <w:hyperlink r:id="Rc6d4177be40242e7">
        <w:r w:rsidRPr="14E8CC34" w:rsidR="3EC888FB">
          <w:rPr>
            <w:rStyle w:val="Hyperlink"/>
            <w:rFonts w:ascii="Calibri" w:hAnsi="Calibri" w:eastAsia="Calibri" w:cs="Calibri"/>
            <w:noProof w:val="0"/>
            <w:sz w:val="28"/>
            <w:szCs w:val="28"/>
            <w:lang w:val="en-US"/>
          </w:rPr>
          <w:t>https://www.kaggle.com/datasets/patrickb1912/ipl-complete-dataset-20082020</w:t>
        </w:r>
      </w:hyperlink>
    </w:p>
    <w:p w:rsidR="14E8CC34" w:rsidP="14E8CC34" w:rsidRDefault="14E8CC34" w14:paraId="3DC84CB5" w14:textId="7C181AF7">
      <w:pPr>
        <w:pStyle w:val="Normal"/>
        <w:rPr>
          <w:rFonts w:ascii="Calibri" w:hAnsi="Calibri" w:eastAsia="Calibri" w:cs="Calibri"/>
          <w:noProof w:val="0"/>
          <w:sz w:val="28"/>
          <w:szCs w:val="28"/>
          <w:lang w:val="en-US"/>
        </w:rPr>
      </w:pPr>
    </w:p>
    <w:p w:rsidR="3EC888FB" w:rsidP="14E8CC34" w:rsidRDefault="3EC888FB" w14:paraId="325D8980" w14:textId="37808DED">
      <w:pPr>
        <w:pStyle w:val="Normal"/>
      </w:pPr>
      <w:hyperlink r:id="Rb7b333fc282b43f5">
        <w:r w:rsidRPr="14E8CC34" w:rsidR="3EC888FB">
          <w:rPr>
            <w:rStyle w:val="Hyperlink"/>
            <w:rFonts w:ascii="Calibri" w:hAnsi="Calibri" w:eastAsia="Calibri" w:cs="Calibri"/>
            <w:noProof w:val="0"/>
            <w:sz w:val="28"/>
            <w:szCs w:val="28"/>
            <w:lang w:val="en-US"/>
          </w:rPr>
          <w:t>https://ieee-dataport.org/documents/ipl-dataset</w:t>
        </w:r>
      </w:hyperlink>
    </w:p>
    <w:p w:rsidRPr="00FF604E" w:rsidR="00FF604E" w:rsidP="00FF604E" w:rsidRDefault="00FF604E" w14:paraId="78E1EB66" w14:textId="77777777"/>
    <w:sectPr w:rsidRPr="00FF604E" w:rsidR="00FF604E" w:rsidSect="007C7473">
      <w:headerReference w:type="even" r:id="rId21"/>
      <w:headerReference w:type="default" r:id="rId22"/>
      <w:footerReference w:type="even" r:id="rId23"/>
      <w:headerReference w:type="first" r:id="rId24"/>
      <w:pgSz w:w="12240" w:h="15840" w:orient="portrait" w:code="1"/>
      <w:pgMar w:top="1440" w:right="1800" w:bottom="1440" w:left="180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57CD" w:rsidP="007057F4" w:rsidRDefault="00A957CD" w14:paraId="4DCA6A9E" w14:textId="77777777">
      <w:r>
        <w:separator/>
      </w:r>
    </w:p>
  </w:endnote>
  <w:endnote w:type="continuationSeparator" w:id="0">
    <w:p w:rsidR="00A957CD" w:rsidP="007057F4" w:rsidRDefault="00A957CD" w14:paraId="7C0D4C6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04D6" w:rsidP="007057F4" w:rsidRDefault="00A957CD" w14:paraId="6EACA297" w14:textId="77777777">
    <w:pPr>
      <w:pStyle w:val="Footer"/>
    </w:pPr>
    <w:sdt>
      <w:sdtPr>
        <w:rPr>
          <w:rFonts w:asciiTheme="majorHAnsi" w:hAnsiTheme="majorHAnsi" w:eastAsiaTheme="majorEastAsia" w:cstheme="majorBidi"/>
        </w:rPr>
        <w:id w:val="306900621"/>
        <w:placeholder>
          <w:docPart w:val="D9E299F067AF43E699C22864BC69E0F3"/>
        </w:placeholder>
        <w:temporary/>
        <w:showingPlcHdr/>
      </w:sdtPr>
      <w:sdtEndPr/>
      <w:sdtContent>
        <w:r w:rsidR="000504D6">
          <w:t>Title</w:t>
        </w:r>
      </w:sdtContent>
    </w:sdt>
    <w:r w:rsidR="000504D6">
      <w:rPr>
        <w:rFonts w:asciiTheme="majorHAnsi" w:hAnsiTheme="majorHAnsi" w:eastAsiaTheme="majorEastAsia" w:cstheme="majorBidi"/>
      </w:rPr>
      <w:ptab w:alignment="right" w:relativeTo="margin" w:leader="none"/>
    </w:r>
    <w:r w:rsidR="000504D6">
      <w:rPr>
        <w:rFonts w:asciiTheme="majorHAnsi" w:hAnsiTheme="majorHAnsi" w:eastAsiaTheme="majorEastAsia"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hAnsiTheme="majorHAnsi" w:eastAsiaTheme="majorEastAsia" w:cstheme="majorBidi"/>
        <w:noProof/>
      </w:rPr>
      <w:t>4</w:t>
    </w:r>
    <w:r w:rsidR="000504D6">
      <w:rPr>
        <w:rFonts w:asciiTheme="majorHAnsi" w:hAnsiTheme="majorHAnsi" w:eastAsiaTheme="majorEastAsia"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57CD" w:rsidP="007057F4" w:rsidRDefault="00A957CD" w14:paraId="15CA8441" w14:textId="77777777">
      <w:r>
        <w:separator/>
      </w:r>
    </w:p>
  </w:footnote>
  <w:footnote w:type="continuationSeparator" w:id="0">
    <w:p w:rsidR="00A957CD" w:rsidP="007057F4" w:rsidRDefault="00A957CD" w14:paraId="6250769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04D6" w:rsidP="007057F4" w:rsidRDefault="000504D6" w14:paraId="3D40DA9F" w14:textId="77777777">
    <w:pPr>
      <w:pStyle w:val="Header"/>
    </w:pPr>
    <w:r>
      <w:t>Adventure Works Marketing Plan</w:t>
    </w:r>
  </w:p>
  <w:p w:rsidR="000504D6" w:rsidP="007057F4" w:rsidRDefault="000504D6" w14:paraId="7C0FEA1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mc:Ignorable="w14 w15 w16se w16cid w16 w16cex w16sdtdh wp14">
  <w:tbl>
    <w:tblPr>
      <w:tblW w:w="12311" w:type="dxa"/>
      <w:tblInd w:w="-14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32" w:type="dxa"/>
        <w:left w:w="0" w:type="dxa"/>
        <w:right w:w="0" w:type="dxa"/>
      </w:tblCellMar>
      <w:tblLook w:val="0000" w:firstRow="0" w:lastRow="0" w:firstColumn="0" w:lastColumn="0" w:noHBand="0" w:noVBand="0"/>
    </w:tblPr>
    <w:tblGrid>
      <w:gridCol w:w="12660"/>
    </w:tblGrid>
    <w:tr w:rsidR="000504D6" w:rsidTr="007057F4" w14:paraId="7ADC85BC" w14:textId="77777777">
      <w:trPr>
        <w:trHeight w:val="1712"/>
      </w:trPr>
      <w:tc>
        <w:tcPr>
          <w:tcW w:w="12311" w:type="dxa"/>
          <w:tcBorders>
            <w:top w:val="nil"/>
            <w:left w:val="nil"/>
            <w:bottom w:val="nil"/>
            <w:right w:val="nil"/>
          </w:tcBorders>
        </w:tcPr>
        <w:p w:rsidR="000504D6" w:rsidP="007057F4" w:rsidRDefault="000504D6" w14:paraId="1AC7B7A2" w14:textId="77777777">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Pr="004F2231" w:rsidR="000504D6" w:rsidP="004F2231" w:rsidRDefault="000504D6" w14:paraId="4633E984" w14:textId="1A1C920F">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rsidRPr="004F2231" w:rsidR="000504D6" w:rsidP="004F2231" w:rsidRDefault="000504D6" w14:paraId="50923DBA" w14:textId="77777777">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w14:anchorId="040046ED">
                    <v:stroke joinstyle="miter"/>
                    <v:path gradientshapeok="t" o:connecttype="rect"/>
                  </v:shapetype>
                  <v:shape id="Text Box 21"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v:textbox>
                      <w:txbxContent>
                        <w:p w:rsidRPr="004F2231" w:rsidR="000504D6" w:rsidP="004F2231" w:rsidRDefault="000504D6" w14:paraId="4633E984" w14:textId="1A1C920F">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rsidRPr="004F2231" w:rsidR="000504D6" w:rsidP="004F2231" w:rsidRDefault="000504D6" w14:paraId="50923DBA" w14:textId="77777777">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id="Group 20" style="width:632.7pt;height:121.35pt;mso-position-horizontal-relative:char;mso-position-vertical-relative:line" alt="colored rectangle header" coordsize="78849,15125" o:spid="_x0000_s1026" w14:anchorId="13BD6B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phic 14" style="position:absolute;top:1977;width:42506;height:9747;visibility:visible;mso-wrap-style:square" alt="colored rectang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o:title="colored rectangle" r:id="rId7"/>
                    </v:shape>
                    <v:shape id="Graphic 16" style="position:absolute;left:34598;width:10503;height:15125;visibility:visible;mso-wrap-style:square" alt="colored rectangl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o:title="colored rectangle" r:id="rId8"/>
                    </v:shape>
                    <v:shape id="Graphic 19" style="position:absolute;left:46248;width:32601;height:8026;visibility:visible;mso-wrap-style:square" alt="gray rectangl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o:title="gray rectangle" r:id="rId9"/>
                    </v:shape>
                    <w10:anchorlock/>
                  </v:group>
                </w:pict>
              </mc:Fallback>
            </mc:AlternateContent>
          </w:r>
        </w:p>
      </w:tc>
    </w:tr>
  </w:tbl>
  <w:p w:rsidR="000504D6" w:rsidP="007057F4" w:rsidRDefault="000504D6" w14:paraId="79036CDD"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504D6" w:rsidP="00DA384D" w:rsidRDefault="000504D6" w14:paraId="07A2400E" w14:textId="617FD87F">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intelligence2.xml><?xml version="1.0" encoding="utf-8"?>
<int2:intelligence xmlns:int2="http://schemas.microsoft.com/office/intelligence/2020/intelligence">
  <int2:observations>
    <int2:textHash int2:hashCode="IGN/aUo1jmywJ4" int2:id="yh5N7EZN">
      <int2:state int2:type="LegacyProofing" int2:value="Rejected"/>
    </int2:textHash>
    <int2:textHash int2:hashCode="hNmu5CeUHHQKj3" int2:id="B5qtb5Nx">
      <int2:state int2:type="LegacyProofing" int2:value="Rejected"/>
    </int2:textHash>
    <int2:textHash int2:hashCode="8xBffq/R0u3blc" int2:id="VChPrEtQ">
      <int2:state int2:type="LegacyProofing" int2:value="Rejected"/>
    </int2:textHash>
    <int2:bookmark int2:bookmarkName="_Int_ziwG3CPf" int2:invalidationBookmarkName="" int2:hashCode="waH4Rjwlr2owYL" int2:id="ngadLIHc"/>
    <int2:bookmark int2:bookmarkName="_Int_SG7CEosY" int2:invalidationBookmarkName="" int2:hashCode="sd+PpX15YY30ez" int2:id="Q5XI7LTn"/>
    <int2:bookmark int2:bookmarkName="_Int_9WVwh6pa" int2:invalidationBookmarkName="" int2:hashCode="o+mENWI260voyW" int2:id="BDmPZseC"/>
    <int2:bookmark int2:bookmarkName="_Int_cFOD6Qzf" int2:invalidationBookmarkName="" int2:hashCode="YRQ4e0Ce7feGXx" int2:id="Ky2Fv5NC"/>
    <int2:bookmark int2:bookmarkName="_Int_aInoTBsY" int2:invalidationBookmarkName="" int2:hashCode="mN/ouOKZCDr/z1" int2:id="2G3cVIOL"/>
    <int2:bookmark int2:bookmarkName="_Int_XvTYMAwh" int2:invalidationBookmarkName="" int2:hashCode="JgibYKpV4LtOkX" int2:id="zlf7U6MR"/>
    <int2:bookmark int2:bookmarkName="_Int_nhHM71OK" int2:invalidationBookmarkName="" int2:hashCode="FnXdiut5WZssDu" int2:id="pW0fvhSq"/>
    <int2:bookmark int2:bookmarkName="_Int_LLhRsB9N" int2:invalidationBookmarkName="" int2:hashCode="+U5chkl8eZZLvs" int2:id="zHzIWAHt"/>
    <int2:bookmark int2:bookmarkName="_Int_kJkqVwh6" int2:invalidationBookmarkName="" int2:hashCode="pYs9cD9M9gin/d" int2:id="fRVZaMRg"/>
    <int2:bookmark int2:bookmarkName="_Int_V99Ba6KJ" int2:invalidationBookmarkName="" int2:hashCode="YkzR9CX/sK/m50" int2:id="cfpx0nV1"/>
    <int2:bookmark int2:bookmarkName="_Int_6SRSdePe" int2:invalidationBookmarkName="" int2:hashCode="qUG7lfXtsKmXNE" int2:id="tWUDWkeu"/>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
    <w:nsid w:val="78c3ea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bdb0b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117e3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1db477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6">
    <w:abstractNumId w:val="5"/>
  </w:num>
  <w:num w:numId="5">
    <w:abstractNumId w:val="4"/>
  </w:num>
  <w:num w:numId="4">
    <w:abstractNumId w:val="3"/>
  </w:num>
  <w:num w:numId="3">
    <w:abstractNumId w:val="2"/>
  </w: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4FB80"/>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5F694C"/>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957CD"/>
    <w:rsid w:val="00AB10CC"/>
    <w:rsid w:val="00AB14B1"/>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 w:val="01A0CBE1"/>
    <w:rsid w:val="02BAD356"/>
    <w:rsid w:val="034B9D71"/>
    <w:rsid w:val="03F57E1E"/>
    <w:rsid w:val="04D86CA3"/>
    <w:rsid w:val="0641D9AF"/>
    <w:rsid w:val="0676CBAB"/>
    <w:rsid w:val="07BF70FC"/>
    <w:rsid w:val="0857FCF0"/>
    <w:rsid w:val="086A6BBF"/>
    <w:rsid w:val="092169BA"/>
    <w:rsid w:val="094C7AF3"/>
    <w:rsid w:val="09A188C3"/>
    <w:rsid w:val="0A662B00"/>
    <w:rsid w:val="0A6B4D29"/>
    <w:rsid w:val="0AA629C1"/>
    <w:rsid w:val="0BA5FD87"/>
    <w:rsid w:val="0C41FA22"/>
    <w:rsid w:val="0DAFFFEB"/>
    <w:rsid w:val="0EECE465"/>
    <w:rsid w:val="0F2893A2"/>
    <w:rsid w:val="0FF1AA85"/>
    <w:rsid w:val="110B2397"/>
    <w:rsid w:val="13725FBF"/>
    <w:rsid w:val="1452D040"/>
    <w:rsid w:val="1454F98D"/>
    <w:rsid w:val="14B11916"/>
    <w:rsid w:val="14E8CC34"/>
    <w:rsid w:val="16567E12"/>
    <w:rsid w:val="178C9A4F"/>
    <w:rsid w:val="1876FB4C"/>
    <w:rsid w:val="190CB3AF"/>
    <w:rsid w:val="191302BB"/>
    <w:rsid w:val="19264163"/>
    <w:rsid w:val="19AB7260"/>
    <w:rsid w:val="1A843C50"/>
    <w:rsid w:val="1A8F849C"/>
    <w:rsid w:val="1AC43B11"/>
    <w:rsid w:val="1C0F6B14"/>
    <w:rsid w:val="1C200CB1"/>
    <w:rsid w:val="1C8E6B7C"/>
    <w:rsid w:val="1D3EC955"/>
    <w:rsid w:val="1DFBDBD3"/>
    <w:rsid w:val="1EAEC7E2"/>
    <w:rsid w:val="20FEC620"/>
    <w:rsid w:val="2142F53B"/>
    <w:rsid w:val="21AFEF09"/>
    <w:rsid w:val="22375BD3"/>
    <w:rsid w:val="22E29AA2"/>
    <w:rsid w:val="22F8FA69"/>
    <w:rsid w:val="235D5FE3"/>
    <w:rsid w:val="23E88812"/>
    <w:rsid w:val="242B1E96"/>
    <w:rsid w:val="24F02E8E"/>
    <w:rsid w:val="25AC5B3C"/>
    <w:rsid w:val="2613ECE3"/>
    <w:rsid w:val="264E434E"/>
    <w:rsid w:val="26972BB4"/>
    <w:rsid w:val="27141576"/>
    <w:rsid w:val="27D96E8E"/>
    <w:rsid w:val="28606487"/>
    <w:rsid w:val="28D0C3A8"/>
    <w:rsid w:val="290FB95B"/>
    <w:rsid w:val="2AE3B30A"/>
    <w:rsid w:val="2B04FE7D"/>
    <w:rsid w:val="2B8E230D"/>
    <w:rsid w:val="2C4427CB"/>
    <w:rsid w:val="2C93B754"/>
    <w:rsid w:val="2D9E44C4"/>
    <w:rsid w:val="2DE608D2"/>
    <w:rsid w:val="2E2F87B5"/>
    <w:rsid w:val="2E42C8C9"/>
    <w:rsid w:val="2EDF8D41"/>
    <w:rsid w:val="2F8BF38A"/>
    <w:rsid w:val="311DA994"/>
    <w:rsid w:val="3127C3EB"/>
    <w:rsid w:val="32C3944C"/>
    <w:rsid w:val="336A2887"/>
    <w:rsid w:val="33BDE209"/>
    <w:rsid w:val="349EC939"/>
    <w:rsid w:val="36CC4E87"/>
    <w:rsid w:val="3715F583"/>
    <w:rsid w:val="377DDD12"/>
    <w:rsid w:val="37800821"/>
    <w:rsid w:val="37D669FB"/>
    <w:rsid w:val="3842EC86"/>
    <w:rsid w:val="38F5BEE5"/>
    <w:rsid w:val="3919AD73"/>
    <w:rsid w:val="39215D8D"/>
    <w:rsid w:val="39D4BA5E"/>
    <w:rsid w:val="3A16247D"/>
    <w:rsid w:val="3AC408FB"/>
    <w:rsid w:val="3CF095B8"/>
    <w:rsid w:val="3D131A91"/>
    <w:rsid w:val="3DBA083D"/>
    <w:rsid w:val="3E3EE729"/>
    <w:rsid w:val="3EC2BF3C"/>
    <w:rsid w:val="3EC453FD"/>
    <w:rsid w:val="3EC888FB"/>
    <w:rsid w:val="3F45F903"/>
    <w:rsid w:val="3FCB320B"/>
    <w:rsid w:val="41ABB61C"/>
    <w:rsid w:val="422CE450"/>
    <w:rsid w:val="435CA2DA"/>
    <w:rsid w:val="45648512"/>
    <w:rsid w:val="4612D877"/>
    <w:rsid w:val="470F7F65"/>
    <w:rsid w:val="4941546B"/>
    <w:rsid w:val="49C1D0BB"/>
    <w:rsid w:val="49C3393E"/>
    <w:rsid w:val="4A4B34DD"/>
    <w:rsid w:val="4B55DE7D"/>
    <w:rsid w:val="4C465B55"/>
    <w:rsid w:val="4E63BCCF"/>
    <w:rsid w:val="4EB71211"/>
    <w:rsid w:val="5087E939"/>
    <w:rsid w:val="5156D89E"/>
    <w:rsid w:val="52B66627"/>
    <w:rsid w:val="53C68696"/>
    <w:rsid w:val="54340F37"/>
    <w:rsid w:val="5486EEBF"/>
    <w:rsid w:val="5886EA4B"/>
    <w:rsid w:val="5A22BAAC"/>
    <w:rsid w:val="5A361ED0"/>
    <w:rsid w:val="5A440F8E"/>
    <w:rsid w:val="5AF68091"/>
    <w:rsid w:val="5B6EC6E8"/>
    <w:rsid w:val="5BE629F8"/>
    <w:rsid w:val="5C1AFA21"/>
    <w:rsid w:val="5E30E850"/>
    <w:rsid w:val="5EAB0EBD"/>
    <w:rsid w:val="5F0C4DA0"/>
    <w:rsid w:val="5F54EEF9"/>
    <w:rsid w:val="604F2E8E"/>
    <w:rsid w:val="608A01E8"/>
    <w:rsid w:val="61DC20FD"/>
    <w:rsid w:val="629E1009"/>
    <w:rsid w:val="62DF3121"/>
    <w:rsid w:val="64263A46"/>
    <w:rsid w:val="658BDB49"/>
    <w:rsid w:val="665571A0"/>
    <w:rsid w:val="667653C7"/>
    <w:rsid w:val="67ACD545"/>
    <w:rsid w:val="67DCA0D1"/>
    <w:rsid w:val="68014DE8"/>
    <w:rsid w:val="680EB041"/>
    <w:rsid w:val="6898B635"/>
    <w:rsid w:val="6A6AD429"/>
    <w:rsid w:val="6B27766A"/>
    <w:rsid w:val="6E3E0244"/>
    <w:rsid w:val="6E72B8B9"/>
    <w:rsid w:val="6E7E66A7"/>
    <w:rsid w:val="6FD9D2A5"/>
    <w:rsid w:val="7175A306"/>
    <w:rsid w:val="7304A517"/>
    <w:rsid w:val="738D92A6"/>
    <w:rsid w:val="75D7A1F1"/>
    <w:rsid w:val="767DCA9E"/>
    <w:rsid w:val="7689788C"/>
    <w:rsid w:val="779212A6"/>
    <w:rsid w:val="77A3A536"/>
    <w:rsid w:val="78504B74"/>
    <w:rsid w:val="78CD5F31"/>
    <w:rsid w:val="7BA40DF8"/>
    <w:rsid w:val="7E41B17F"/>
    <w:rsid w:val="7EC5BCAB"/>
    <w:rsid w:val="7EDE75B7"/>
    <w:rsid w:val="7F49B83F"/>
    <w:rsid w:val="7FED011B"/>
    <w:rsid w:val="7FF7E3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hAnchor="margin" w:vAnchor="page" w:y="974"/>
      <w:contextualSpacing/>
      <w:jc w:val="both"/>
      <w:outlineLvl w:val="0"/>
    </w:pPr>
    <w:rPr>
      <w:rFonts w:asciiTheme="majorHAnsi" w:hAnsiTheme="majorHAnsi" w:eastAsiaTheme="majorEastAsia" w:cstheme="majorBidi"/>
      <w:bCs/>
      <w:sz w:val="48"/>
      <w:szCs w:val="28"/>
    </w:rPr>
  </w:style>
  <w:style w:type="paragraph" w:styleId="Heading2">
    <w:name w:val="heading 2"/>
    <w:basedOn w:val="Normal"/>
    <w:next w:val="Normal"/>
    <w:link w:val="Heading2Char"/>
    <w:uiPriority w:val="9"/>
    <w:unhideWhenUsed/>
    <w:qFormat/>
    <w:rsid w:val="002178B9"/>
    <w:pPr>
      <w:framePr w:hSpace="180" w:wrap="around" w:hAnchor="margin" w:vAnchor="page"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hAnsiTheme="majorHAnsi" w:eastAsiaTheme="majorEastAsia"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hAnsiTheme="majorHAnsi" w:eastAsiaTheme="majorEastAsia" w:cstheme="majorBidi"/>
      <w:color w:val="0065BA"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styleId="Heading1Char" w:customStyle="1">
    <w:name w:val="Heading 1 Char"/>
    <w:basedOn w:val="DefaultParagraphFont"/>
    <w:link w:val="Heading1"/>
    <w:uiPriority w:val="9"/>
    <w:rsid w:val="007057F4"/>
    <w:rPr>
      <w:rFonts w:asciiTheme="majorHAnsi" w:hAnsiTheme="majorHAnsi" w:eastAsiaTheme="majorEastAsia" w:cstheme="majorBidi"/>
      <w:b/>
      <w:bCs/>
      <w:color w:val="0F0F3F" w:themeColor="text1"/>
      <w:sz w:val="48"/>
      <w:szCs w:val="28"/>
      <w:lang w:eastAsia="en-US"/>
    </w:rPr>
  </w:style>
  <w:style w:type="character" w:styleId="Heading2Char" w:customStyle="1">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styleId="AlignedText" w:customStyle="1">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hAnchor="margin" w:vAnchor="page" w:y="974"/>
      <w:spacing w:line="240" w:lineRule="auto"/>
      <w:contextualSpacing/>
    </w:pPr>
    <w:rPr>
      <w:rFonts w:asciiTheme="majorHAnsi" w:hAnsiTheme="majorHAnsi" w:eastAsiaTheme="majorEastAsia" w:cstheme="majorBidi"/>
      <w:kern w:val="28"/>
      <w:sz w:val="80"/>
      <w:szCs w:val="80"/>
    </w:rPr>
  </w:style>
  <w:style w:type="character" w:styleId="TitleChar" w:customStyle="1">
    <w:name w:val="Title Char"/>
    <w:basedOn w:val="DefaultParagraphFont"/>
    <w:link w:val="Title"/>
    <w:uiPriority w:val="1"/>
    <w:rsid w:val="002E0194"/>
    <w:rPr>
      <w:rFonts w:asciiTheme="majorHAnsi" w:hAnsiTheme="majorHAnsi" w:eastAsiaTheme="majorEastAsia"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styleId="FooterChar" w:customStyle="1">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styleId="HeaderChar" w:customStyle="1">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styleId="Heading3Char" w:customStyle="1">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styleId="Heading4Char" w:customStyle="1">
    <w:name w:val="Heading 4 Char"/>
    <w:basedOn w:val="DefaultParagraphFont"/>
    <w:link w:val="Heading4"/>
    <w:uiPriority w:val="9"/>
    <w:rsid w:val="004F2231"/>
    <w:rPr>
      <w:rFonts w:asciiTheme="majorHAnsi" w:hAnsiTheme="majorHAnsi" w:eastAsiaTheme="majorEastAsia" w:cstheme="majorBidi"/>
      <w:b/>
      <w:i/>
      <w:iCs/>
      <w:color w:val="0065BA" w:themeColor="accent1" w:themeShade="BF"/>
      <w:sz w:val="28"/>
      <w:lang w:eastAsia="en-US"/>
    </w:rPr>
  </w:style>
  <w:style w:type="paragraph" w:styleId="Content" w:customStyle="1">
    <w:name w:val="Content"/>
    <w:basedOn w:val="Normal"/>
    <w:link w:val="ContentChar"/>
    <w:qFormat/>
    <w:rsid w:val="002178B9"/>
    <w:pPr>
      <w:framePr w:hSpace="180" w:wrap="around" w:hAnchor="margin" w:vAnchor="page" w:y="3427"/>
      <w:spacing w:line="240" w:lineRule="auto"/>
    </w:pPr>
    <w:rPr>
      <w:b w:val="0"/>
    </w:rPr>
  </w:style>
  <w:style w:type="character" w:styleId="Emphasis">
    <w:name w:val="Emphasis"/>
    <w:basedOn w:val="DefaultParagraphFont"/>
    <w:uiPriority w:val="20"/>
    <w:unhideWhenUsed/>
    <w:qFormat/>
    <w:rsid w:val="007C7473"/>
    <w:rPr>
      <w:i/>
      <w:iCs/>
    </w:rPr>
  </w:style>
  <w:style w:type="character" w:styleId="ContentChar" w:customStyle="1">
    <w:name w:val="Content Char"/>
    <w:basedOn w:val="DefaultParagraphFont"/>
    <w:link w:val="Content"/>
    <w:rsid w:val="002178B9"/>
    <w:rPr>
      <w:color w:val="0F0F3F" w:themeColor="text1"/>
      <w:sz w:val="28"/>
      <w:lang w:eastAsia="en-US"/>
    </w:rPr>
  </w:style>
  <w:style w:type="paragraph" w:styleId="tabletext" w:customStyle="1">
    <w:name w:val="table text"/>
    <w:basedOn w:val="Normal"/>
    <w:rsid w:val="00DA384D"/>
    <w:pPr>
      <w:spacing w:line="240" w:lineRule="auto"/>
    </w:pPr>
    <w:rPr>
      <w:rFonts w:ascii="Trebuchet MS" w:hAnsi="Trebuchet MS" w:eastAsia="Times New Roman"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styleId="CommentTextChar" w:customStyle="1">
    <w:name w:val="Comment Text Char"/>
    <w:basedOn w:val="DefaultParagraphFont"/>
    <w:link w:val="CommentText"/>
    <w:uiPriority w:val="99"/>
    <w:semiHidden/>
    <w:rsid w:val="003C16D9"/>
    <w:rPr>
      <w:sz w:val="20"/>
      <w:szCs w:val="20"/>
      <w:lang w:eastAsia="en-US"/>
    </w:rPr>
  </w:style>
  <w:style w:type="character" w:styleId="Heading5Char" w:customStyle="1">
    <w:name w:val="Heading 5 Char"/>
    <w:basedOn w:val="DefaultParagraphFont"/>
    <w:link w:val="Heading5"/>
    <w:uiPriority w:val="9"/>
    <w:rsid w:val="009E1D56"/>
    <w:rPr>
      <w:rFonts w:asciiTheme="majorHAnsi" w:hAnsiTheme="majorHAnsi" w:eastAsiaTheme="majorEastAsia"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hAnsi="Times New Roman" w:eastAsia="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microsoft.com/office/2007/relationships/hdphoto" Target="media/hdphoto1.wdp" Id="rId18" /><Relationship Type="http://schemas.openxmlformats.org/officeDocument/2006/relationships/glossaryDocument" Target="glossary/document.xml" Id="rId26" /><Relationship Type="http://schemas.openxmlformats.org/officeDocument/2006/relationships/styles" Target="styles.xml" Id="rId3" /><Relationship Type="http://schemas.openxmlformats.org/officeDocument/2006/relationships/header" Target="header1.xml" Id="rId21" /><Relationship Type="http://schemas.openxmlformats.org/officeDocument/2006/relationships/endnotes" Target="endnotes.xml" Id="rId7" /><Relationship Type="http://schemas.openxmlformats.org/officeDocument/2006/relationships/image" Target="media/image5.svg" Id="rId12" /><Relationship Type="http://schemas.openxmlformats.org/officeDocument/2006/relationships/image" Target="media/image8.pn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hyperlink" Target="file:///C:\Users\ardia\Desktop\TEACHING\SPRING%2022\DSCI6002%20Data%20Science\Projects\Technical%20report%20Template.docx" TargetMode="Externa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eader" Target="header3.xml" Id="rId24" /><Relationship Type="http://schemas.openxmlformats.org/officeDocument/2006/relationships/webSettings" Target="webSettings.xml" Id="rId5" /><Relationship Type="http://schemas.openxmlformats.org/officeDocument/2006/relationships/hyperlink" Target="file:///C:\Users\ardia\Desktop\TEACHING\SPRING%2022\DSCI6002%20Data%20Science\Projects\Technical%20report%20Template.docx" TargetMode="External" Id="rId15" /><Relationship Type="http://schemas.openxmlformats.org/officeDocument/2006/relationships/footer" Target="footer1.xml" Id="rId23" /><Relationship Type="http://schemas.openxmlformats.org/officeDocument/2006/relationships/image" Target="media/image3.svg" Id="rId10" /><Relationship Type="http://schemas.openxmlformats.org/officeDocument/2006/relationships/image" Target="media/image9.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svg" Id="rId14" /><Relationship Type="http://schemas.openxmlformats.org/officeDocument/2006/relationships/header" Target="header2.xml" Id="rId22" /><Relationship Type="http://schemas.openxmlformats.org/officeDocument/2006/relationships/theme" Target="theme/theme1.xml" Id="rId27" /><Relationship Type="http://schemas.openxmlformats.org/officeDocument/2006/relationships/hyperlink" Target="https://www.youtube.com/watch?v=bZTWx2bftaw" TargetMode="External" Id="R97d9ba7ba44d4fe5" /><Relationship Type="http://schemas.openxmlformats.org/officeDocument/2006/relationships/image" Target="/media/imagee.png" Id="Red6548a37ccc432c" /><Relationship Type="http://schemas.openxmlformats.org/officeDocument/2006/relationships/image" Target="/media/imagef.png" Id="R8fa86bb95f844948" /><Relationship Type="http://schemas.openxmlformats.org/officeDocument/2006/relationships/image" Target="/media/image10.png" Id="R2c4dda11c28347d3" /><Relationship Type="http://schemas.openxmlformats.org/officeDocument/2006/relationships/hyperlink" Target="https://www.kaggle.com/datasets/patrickb1912/ipl-complete-dataset-20082020" TargetMode="External" Id="Rc6d4177be40242e7" /><Relationship Type="http://schemas.openxmlformats.org/officeDocument/2006/relationships/hyperlink" Target="https://ieee-dataport.org/documents/ipl-dataset" TargetMode="External" Id="Rb7b333fc282b43f5" /><Relationship Type="http://schemas.microsoft.com/office/2020/10/relationships/intelligence" Target="intelligence2.xml" Id="R1866d5ac090740f2" /></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7C52CA"/>
    <w:rsid w:val="009A7026"/>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Business report (graphic design)</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Dana Sula</dc:creator>
  <keywords/>
  <dc:description/>
  <lastModifiedBy>Sriramula, Sandeep</lastModifiedBy>
  <revision>3</revision>
  <lastPrinted>2022-02-06T15:02:00.0000000Z</lastPrinted>
  <dcterms:created xsi:type="dcterms:W3CDTF">2022-03-28T18:09:00.0000000Z</dcterms:created>
  <dcterms:modified xsi:type="dcterms:W3CDTF">2022-12-11T05:40:07.1017913Z</dcterms:modified>
</coreProperties>
</file>